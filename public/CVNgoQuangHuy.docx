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16EA88" w14:textId="77777777" w:rsidR="00F6337F" w:rsidRPr="00F6337F" w:rsidRDefault="00F6337F" w:rsidP="00B81496">
      <w:pPr>
        <w:pStyle w:val="DocumentTitle"/>
        <w:spacing w:before="0" w:after="0"/>
      </w:pPr>
      <w:r w:rsidRPr="0020603A">
        <w:t>Curriculum</w:t>
      </w:r>
      <w:r w:rsidRPr="00F6337F">
        <w:t xml:space="preserve"> vitae</w:t>
      </w:r>
    </w:p>
    <w:p w14:paraId="7E301827" w14:textId="6A3CD4F0" w:rsidR="00E53970" w:rsidRPr="00174273" w:rsidRDefault="004312A8" w:rsidP="00FA09D2">
      <w:pPr>
        <w:pStyle w:val="Name"/>
      </w:pPr>
      <w:r>
        <w:t>NGO QUANG HUY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340"/>
        <w:gridCol w:w="6328"/>
      </w:tblGrid>
      <w:tr w:rsidR="004C0D10" w:rsidRPr="00B81496" w14:paraId="39C66689" w14:textId="77777777" w:rsidTr="0036601C">
        <w:trPr>
          <w:trHeight w:val="470"/>
        </w:trPr>
        <w:tc>
          <w:tcPr>
            <w:tcW w:w="10936" w:type="dxa"/>
            <w:gridSpan w:val="3"/>
          </w:tcPr>
          <w:p w14:paraId="161B8B94" w14:textId="77777777" w:rsidR="004C0D10" w:rsidRPr="00B81496" w:rsidRDefault="004C0D1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PERSONAL DETAILS</w:t>
            </w:r>
          </w:p>
        </w:tc>
      </w:tr>
      <w:tr w:rsidR="004C0D10" w:rsidRPr="00B81496" w14:paraId="3F887E50" w14:textId="77777777" w:rsidTr="00B81496">
        <w:trPr>
          <w:trHeight w:val="288"/>
        </w:trPr>
        <w:tc>
          <w:tcPr>
            <w:tcW w:w="2268" w:type="dxa"/>
            <w:vMerge w:val="restart"/>
          </w:tcPr>
          <w:p w14:paraId="0B587156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B00A25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Full Name :</w:t>
            </w:r>
          </w:p>
        </w:tc>
        <w:tc>
          <w:tcPr>
            <w:tcW w:w="632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61DDD8" w14:textId="6F5E4F2F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Ngo Quang Huy</w:t>
            </w:r>
          </w:p>
        </w:tc>
      </w:tr>
      <w:tr w:rsidR="004C0D10" w:rsidRPr="00B81496" w14:paraId="1B0DE24F" w14:textId="77777777" w:rsidTr="00B81496">
        <w:trPr>
          <w:trHeight w:val="288"/>
        </w:trPr>
        <w:tc>
          <w:tcPr>
            <w:tcW w:w="2268" w:type="dxa"/>
            <w:vMerge/>
          </w:tcPr>
          <w:p w14:paraId="72628A8B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969DB46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Job Titles: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7D0DF21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Software</w:t>
            </w:r>
            <w:r w:rsidR="00A2445C">
              <w:rPr>
                <w:rFonts w:ascii="Tahoma" w:hAnsi="Tahoma" w:cs="Tahoma"/>
                <w:sz w:val="24"/>
                <w:szCs w:val="24"/>
              </w:rPr>
              <w:t xml:space="preserve"> Developer</w:t>
            </w:r>
          </w:p>
        </w:tc>
      </w:tr>
      <w:tr w:rsidR="004C0D10" w:rsidRPr="00B81496" w14:paraId="0F5DD9D9" w14:textId="77777777" w:rsidTr="00B81496">
        <w:trPr>
          <w:trHeight w:val="288"/>
        </w:trPr>
        <w:tc>
          <w:tcPr>
            <w:tcW w:w="2268" w:type="dxa"/>
            <w:vMerge/>
          </w:tcPr>
          <w:p w14:paraId="7EAFA4C5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35122FC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Date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AB7FC7B" w14:textId="748318F4" w:rsidR="004C0D10" w:rsidRPr="00B81496" w:rsidRDefault="004312A8" w:rsidP="0075600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March,</w:t>
            </w:r>
            <w:r w:rsidR="00112EC0" w:rsidRPr="00B8149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11th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19</w:t>
            </w:r>
            <w:r w:rsidR="00756005" w:rsidRPr="00B81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</w:tr>
      <w:tr w:rsidR="004C0D10" w:rsidRPr="00B81496" w14:paraId="26CC755F" w14:textId="77777777" w:rsidTr="00B81496">
        <w:trPr>
          <w:trHeight w:val="288"/>
        </w:trPr>
        <w:tc>
          <w:tcPr>
            <w:tcW w:w="2268" w:type="dxa"/>
            <w:vMerge/>
          </w:tcPr>
          <w:p w14:paraId="1E7B012C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FE8B652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Place of Birth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4DA7509D" w14:textId="15EEE06D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Bac Giang</w:t>
            </w:r>
            <w:r w:rsidR="004C0D10" w:rsidRPr="00B81496">
              <w:rPr>
                <w:rFonts w:ascii="Tahoma" w:hAnsi="Tahoma" w:cs="Tahoma"/>
                <w:sz w:val="24"/>
                <w:szCs w:val="24"/>
              </w:rPr>
              <w:t>, Vietnam</w:t>
            </w:r>
          </w:p>
        </w:tc>
      </w:tr>
      <w:tr w:rsidR="004C0D10" w:rsidRPr="00B81496" w14:paraId="28590FB7" w14:textId="77777777" w:rsidTr="00B81496">
        <w:trPr>
          <w:trHeight w:val="288"/>
        </w:trPr>
        <w:tc>
          <w:tcPr>
            <w:tcW w:w="2268" w:type="dxa"/>
            <w:vMerge/>
          </w:tcPr>
          <w:p w14:paraId="0CBF8B4A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B4F5E31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Gender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1EDD3C25" w14:textId="77777777" w:rsidR="004C0D10" w:rsidRPr="00B81496" w:rsidRDefault="00262052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Male</w:t>
            </w:r>
          </w:p>
        </w:tc>
      </w:tr>
      <w:tr w:rsidR="004C0D10" w:rsidRPr="00B81496" w14:paraId="67837D0A" w14:textId="77777777" w:rsidTr="00B81496">
        <w:trPr>
          <w:trHeight w:val="288"/>
        </w:trPr>
        <w:tc>
          <w:tcPr>
            <w:tcW w:w="2268" w:type="dxa"/>
            <w:vMerge/>
          </w:tcPr>
          <w:p w14:paraId="7BBCA2C3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EBD1764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Marital Status :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737173F" w14:textId="77777777" w:rsidR="004C0D10" w:rsidRPr="00B81496" w:rsidRDefault="00C80BA7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Single</w:t>
            </w:r>
          </w:p>
        </w:tc>
      </w:tr>
      <w:tr w:rsidR="004C0D10" w:rsidRPr="00B81496" w14:paraId="0F93A030" w14:textId="77777777" w:rsidTr="00B81496">
        <w:trPr>
          <w:trHeight w:val="288"/>
        </w:trPr>
        <w:tc>
          <w:tcPr>
            <w:tcW w:w="2268" w:type="dxa"/>
            <w:vMerge/>
          </w:tcPr>
          <w:p w14:paraId="3A60C877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F7634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Address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06A8AA22" w14:textId="7B3D80B6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  <w:lang w:val="it-IT"/>
              </w:rPr>
            </w:pPr>
            <w:r>
              <w:rPr>
                <w:rFonts w:ascii="Tahoma" w:hAnsi="Tahoma" w:cs="Tahoma"/>
                <w:sz w:val="24"/>
                <w:szCs w:val="24"/>
                <w:lang w:val="it-IT"/>
              </w:rPr>
              <w:t>Dong Da</w:t>
            </w:r>
            <w:r w:rsidR="004C0D10" w:rsidRPr="00B81496">
              <w:rPr>
                <w:rFonts w:ascii="Tahoma" w:hAnsi="Tahoma" w:cs="Tahoma"/>
                <w:sz w:val="24"/>
                <w:szCs w:val="24"/>
                <w:lang w:val="it-IT"/>
              </w:rPr>
              <w:t>, Hanoi, Vietnam</w:t>
            </w:r>
          </w:p>
        </w:tc>
      </w:tr>
      <w:tr w:rsidR="004C0D10" w:rsidRPr="00B81496" w14:paraId="12498242" w14:textId="77777777" w:rsidTr="00B81496">
        <w:trPr>
          <w:trHeight w:val="288"/>
        </w:trPr>
        <w:tc>
          <w:tcPr>
            <w:tcW w:w="2268" w:type="dxa"/>
            <w:vMerge/>
          </w:tcPr>
          <w:p w14:paraId="2D75100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  <w:lang w:val="it-IT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EF3C389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Home Phone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8A1626B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C0D10" w:rsidRPr="00B81496" w14:paraId="0BBE9ABE" w14:textId="77777777" w:rsidTr="00B81496">
        <w:trPr>
          <w:trHeight w:val="288"/>
        </w:trPr>
        <w:tc>
          <w:tcPr>
            <w:tcW w:w="2268" w:type="dxa"/>
            <w:vMerge/>
          </w:tcPr>
          <w:p w14:paraId="2916DA38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BE71AE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Mobile :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vAlign w:val="center"/>
          </w:tcPr>
          <w:p w14:paraId="611C0A28" w14:textId="425FBBCE" w:rsidR="004C0D10" w:rsidRPr="00B81496" w:rsidRDefault="004312A8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0978960010</w:t>
            </w:r>
          </w:p>
        </w:tc>
      </w:tr>
      <w:tr w:rsidR="004C0D10" w:rsidRPr="00B81496" w14:paraId="6CDDDEA9" w14:textId="77777777" w:rsidTr="00B81496">
        <w:trPr>
          <w:trHeight w:val="288"/>
        </w:trPr>
        <w:tc>
          <w:tcPr>
            <w:tcW w:w="2268" w:type="dxa"/>
            <w:vMerge/>
          </w:tcPr>
          <w:p w14:paraId="2A432851" w14:textId="77777777" w:rsidR="004C0D10" w:rsidRPr="00B81496" w:rsidRDefault="004C0D10" w:rsidP="0036601C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340" w:type="dxa"/>
            <w:tcBorders>
              <w:top w:val="single" w:sz="6" w:space="0" w:color="C0C0C0"/>
              <w:right w:val="single" w:sz="6" w:space="0" w:color="C0C0C0"/>
            </w:tcBorders>
            <w:vAlign w:val="center"/>
          </w:tcPr>
          <w:p w14:paraId="6D6E753A" w14:textId="77777777" w:rsidR="004C0D10" w:rsidRPr="00B81496" w:rsidRDefault="004C0D10" w:rsidP="00F96589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 xml:space="preserve">Email :                         </w:t>
            </w:r>
          </w:p>
        </w:tc>
        <w:tc>
          <w:tcPr>
            <w:tcW w:w="6328" w:type="dxa"/>
            <w:tcBorders>
              <w:top w:val="single" w:sz="6" w:space="0" w:color="C0C0C0"/>
              <w:left w:val="single" w:sz="6" w:space="0" w:color="C0C0C0"/>
            </w:tcBorders>
            <w:vAlign w:val="center"/>
          </w:tcPr>
          <w:p w14:paraId="41942F0D" w14:textId="69416689" w:rsidR="004C0D10" w:rsidRPr="00B81496" w:rsidRDefault="004312A8" w:rsidP="006161D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huyngozoro</w:t>
            </w:r>
            <w:r w:rsidR="009D26B7">
              <w:rPr>
                <w:rFonts w:ascii="Tahoma" w:hAnsi="Tahoma" w:cs="Tahoma"/>
                <w:sz w:val="24"/>
                <w:szCs w:val="24"/>
              </w:rPr>
              <w:t>@gmail.com</w:t>
            </w:r>
          </w:p>
        </w:tc>
      </w:tr>
    </w:tbl>
    <w:p w14:paraId="16B3EA8A" w14:textId="77777777" w:rsidR="00317A78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p w14:paraId="0F396E67" w14:textId="77777777" w:rsidR="00317A78" w:rsidRPr="00B81496" w:rsidRDefault="00317A78" w:rsidP="00317A78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317A78" w:rsidRPr="00B81496" w14:paraId="0D6D7E9E" w14:textId="77777777" w:rsidTr="00F669BE">
        <w:trPr>
          <w:trHeight w:val="505"/>
        </w:trPr>
        <w:tc>
          <w:tcPr>
            <w:tcW w:w="10936" w:type="dxa"/>
            <w:gridSpan w:val="2"/>
          </w:tcPr>
          <w:p w14:paraId="294D16B9" w14:textId="77777777" w:rsidR="00317A78" w:rsidRPr="00B81496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CAREER OBJECTIVE</w:t>
            </w:r>
          </w:p>
        </w:tc>
      </w:tr>
      <w:tr w:rsidR="00317A78" w:rsidRPr="00B81496" w14:paraId="24315EF5" w14:textId="77777777" w:rsidTr="00317A78">
        <w:trPr>
          <w:trHeight w:val="505"/>
        </w:trPr>
        <w:tc>
          <w:tcPr>
            <w:tcW w:w="2268" w:type="dxa"/>
          </w:tcPr>
          <w:p w14:paraId="3C9F2AD9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Short term</w:t>
            </w:r>
          </w:p>
        </w:tc>
        <w:tc>
          <w:tcPr>
            <w:tcW w:w="8668" w:type="dxa"/>
          </w:tcPr>
          <w:p w14:paraId="413B8A31" w14:textId="77777777" w:rsidR="00317A78" w:rsidRPr="00485705" w:rsidRDefault="00317A78" w:rsidP="00F669BE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Senior Sof</w:t>
            </w:r>
            <w:r w:rsidR="006A1C53">
              <w:rPr>
                <w:rFonts w:ascii="Tahoma" w:hAnsi="Tahoma" w:cs="Tahoma"/>
                <w:b w:val="0"/>
                <w:bCs w:val="0"/>
                <w:szCs w:val="24"/>
              </w:rPr>
              <w:t>t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ware Developer. In work, getting more experience</w:t>
            </w:r>
          </w:p>
        </w:tc>
      </w:tr>
      <w:tr w:rsidR="00317A78" w:rsidRPr="00B81496" w14:paraId="26AB4C6C" w14:textId="77777777" w:rsidTr="00317A78">
        <w:trPr>
          <w:trHeight w:val="505"/>
        </w:trPr>
        <w:tc>
          <w:tcPr>
            <w:tcW w:w="2268" w:type="dxa"/>
          </w:tcPr>
          <w:p w14:paraId="151498BA" w14:textId="77777777" w:rsidR="00317A78" w:rsidRPr="00317A78" w:rsidRDefault="00317A78" w:rsidP="00F669BE">
            <w:pPr>
              <w:pStyle w:val="TableHeader"/>
              <w:rPr>
                <w:rFonts w:ascii="Tahoma" w:hAnsi="Tahoma" w:cs="Tahoma"/>
                <w:szCs w:val="24"/>
              </w:rPr>
            </w:pPr>
            <w:r w:rsidRPr="00317A78">
              <w:rPr>
                <w:rFonts w:ascii="Tahoma" w:hAnsi="Tahoma" w:cs="Tahoma"/>
                <w:szCs w:val="24"/>
              </w:rPr>
              <w:t>Long term</w:t>
            </w:r>
          </w:p>
        </w:tc>
        <w:tc>
          <w:tcPr>
            <w:tcW w:w="8668" w:type="dxa"/>
          </w:tcPr>
          <w:p w14:paraId="5233C221" w14:textId="77777777" w:rsidR="00317A78" w:rsidRPr="00485705" w:rsidRDefault="00317A78" w:rsidP="00317A78">
            <w:pPr>
              <w:pStyle w:val="TableHeader"/>
              <w:tabs>
                <w:tab w:val="clear" w:pos="3420"/>
                <w:tab w:val="left" w:pos="1704"/>
              </w:tabs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Become Expert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 w:rsidR="00A532D5"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5D3C56">
              <w:rPr>
                <w:rFonts w:ascii="Tahoma" w:hAnsi="Tahoma" w:cs="Tahoma"/>
                <w:b w:val="0"/>
                <w:bCs w:val="0"/>
                <w:szCs w:val="24"/>
              </w:rPr>
              <w:t xml:space="preserve"> Architect</w:t>
            </w:r>
          </w:p>
        </w:tc>
      </w:tr>
    </w:tbl>
    <w:p w14:paraId="149F9C4F" w14:textId="77777777" w:rsidR="00F669BE" w:rsidRPr="00F669BE" w:rsidRDefault="00F669BE" w:rsidP="00F669BE">
      <w:pPr>
        <w:rPr>
          <w:vanish/>
        </w:rPr>
      </w:pPr>
    </w:p>
    <w:tbl>
      <w:tblPr>
        <w:tblpPr w:leftFromText="180" w:rightFromText="180" w:vertAnchor="text" w:horzAnchor="margin" w:tblpY="186"/>
        <w:tblW w:w="10941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73"/>
      </w:tblGrid>
      <w:tr w:rsidR="00A96E51" w:rsidRPr="00B81496" w14:paraId="060ACA97" w14:textId="77777777" w:rsidTr="00A96E51">
        <w:trPr>
          <w:trHeight w:val="425"/>
        </w:trPr>
        <w:tc>
          <w:tcPr>
            <w:tcW w:w="10941" w:type="dxa"/>
            <w:gridSpan w:val="2"/>
          </w:tcPr>
          <w:p w14:paraId="4A3C4AB4" w14:textId="77777777" w:rsidR="00A96E51" w:rsidRPr="00B81496" w:rsidRDefault="00A96E51" w:rsidP="00A96E51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EDUCATION HISTORY</w:t>
            </w:r>
          </w:p>
        </w:tc>
      </w:tr>
      <w:tr w:rsidR="00A96E51" w:rsidRPr="00B81496" w14:paraId="154F8CF7" w14:textId="77777777" w:rsidTr="00A96E51">
        <w:trPr>
          <w:trHeight w:val="629"/>
        </w:trPr>
        <w:tc>
          <w:tcPr>
            <w:tcW w:w="2268" w:type="dxa"/>
          </w:tcPr>
          <w:p w14:paraId="670AA53F" w14:textId="4ABD2B1C" w:rsidR="00A96E51" w:rsidRPr="00B81496" w:rsidRDefault="00A96E51" w:rsidP="008A034D">
            <w:pPr>
              <w:pStyle w:val="TableText1"/>
            </w:pPr>
            <w:r w:rsidRPr="00B81496">
              <w:t>From: 09/20</w:t>
            </w:r>
            <w:r w:rsidR="004312A8">
              <w:t>16</w:t>
            </w:r>
          </w:p>
          <w:p w14:paraId="1E724A0A" w14:textId="77777777" w:rsidR="00A96E51" w:rsidRPr="00B81496" w:rsidRDefault="00A96E51" w:rsidP="008A034D">
            <w:pPr>
              <w:pStyle w:val="TableText1"/>
            </w:pPr>
            <w:r w:rsidRPr="00B81496">
              <w:t xml:space="preserve">To:  </w:t>
            </w:r>
            <w:r>
              <w:t>now</w:t>
            </w:r>
          </w:p>
        </w:tc>
        <w:tc>
          <w:tcPr>
            <w:tcW w:w="8673" w:type="dxa"/>
          </w:tcPr>
          <w:p w14:paraId="218F278B" w14:textId="77777777" w:rsidR="00A96E51" w:rsidRPr="00B81496" w:rsidRDefault="00A96E51" w:rsidP="008A034D">
            <w:pPr>
              <w:pStyle w:val="TableText1"/>
            </w:pPr>
            <w:r w:rsidRPr="00B81496">
              <w:t>University/School: Hanoi University</w:t>
            </w:r>
            <w:r>
              <w:t xml:space="preserve"> of Science and Technology</w:t>
            </w:r>
            <w:r w:rsidRPr="00B81496">
              <w:t>, Vietnam</w:t>
            </w:r>
          </w:p>
          <w:p w14:paraId="0BECC508" w14:textId="61452AEB" w:rsidR="00A96E51" w:rsidRPr="00B81496" w:rsidRDefault="00A96E51" w:rsidP="004312A8">
            <w:pPr>
              <w:pStyle w:val="TableText1"/>
            </w:pPr>
            <w:r w:rsidRPr="00B81496">
              <w:t xml:space="preserve">Degree/Qualifications: </w:t>
            </w:r>
            <w:r w:rsidR="004312A8">
              <w:t>Engineer</w:t>
            </w:r>
          </w:p>
        </w:tc>
      </w:tr>
    </w:tbl>
    <w:p w14:paraId="27DF9708" w14:textId="77777777" w:rsidR="00317A78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7B1C354" w14:textId="77777777" w:rsidR="00317A78" w:rsidRPr="00B81496" w:rsidRDefault="00317A78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pPr w:leftFromText="180" w:rightFromText="180" w:vertAnchor="text" w:horzAnchor="margin" w:tblpY="-39"/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8668"/>
      </w:tblGrid>
      <w:tr w:rsidR="00485705" w:rsidRPr="00B81496" w14:paraId="416F7DFA" w14:textId="77777777" w:rsidTr="00485705">
        <w:trPr>
          <w:trHeight w:val="505"/>
        </w:trPr>
        <w:tc>
          <w:tcPr>
            <w:tcW w:w="10936" w:type="dxa"/>
            <w:gridSpan w:val="2"/>
          </w:tcPr>
          <w:p w14:paraId="099F5AEA" w14:textId="77777777" w:rsidR="00485705" w:rsidRPr="00B81496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  <w:r w:rsidR="00A96E51">
              <w:rPr>
                <w:rFonts w:ascii="Tahoma" w:hAnsi="Tahoma" w:cs="Tahoma"/>
                <w:szCs w:val="24"/>
              </w:rPr>
              <w:t>,</w:t>
            </w:r>
            <w:r>
              <w:rPr>
                <w:rFonts w:ascii="Tahoma" w:hAnsi="Tahoma" w:cs="Tahoma"/>
                <w:szCs w:val="24"/>
              </w:rPr>
              <w:t xml:space="preserve"> Soft Skills</w:t>
            </w:r>
            <w:r w:rsidR="00A96E51">
              <w:rPr>
                <w:rFonts w:ascii="Tahoma" w:hAnsi="Tahoma" w:cs="Tahoma"/>
                <w:szCs w:val="24"/>
              </w:rPr>
              <w:t xml:space="preserve"> and English Skill</w:t>
            </w:r>
          </w:p>
        </w:tc>
      </w:tr>
      <w:tr w:rsidR="00485705" w:rsidRPr="00B81496" w14:paraId="73EEC05F" w14:textId="77777777" w:rsidTr="00485705">
        <w:trPr>
          <w:trHeight w:val="505"/>
        </w:trPr>
        <w:tc>
          <w:tcPr>
            <w:tcW w:w="2268" w:type="dxa"/>
          </w:tcPr>
          <w:p w14:paraId="6D40B7C9" w14:textId="77777777" w:rsidR="00485705" w:rsidRDefault="00485705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Soft Skills</w:t>
            </w:r>
          </w:p>
        </w:tc>
        <w:tc>
          <w:tcPr>
            <w:tcW w:w="8668" w:type="dxa"/>
          </w:tcPr>
          <w:p w14:paraId="66D77D4C" w14:textId="2E4D1B6A" w:rsidR="00485705" w:rsidRPr="00485705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Problem solving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creative thinking, goal setting, teamwork, </w:t>
            </w:r>
            <w:r w:rsidR="006A271D" w:rsidRPr="006A271D">
              <w:rPr>
                <w:rFonts w:ascii="Tahoma" w:hAnsi="Tahoma" w:cs="Tahoma"/>
                <w:b w:val="0"/>
                <w:bCs w:val="0"/>
                <w:szCs w:val="24"/>
              </w:rPr>
              <w:t>friendly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317A78" w:rsidRPr="00B81496" w14:paraId="15CDBA02" w14:textId="77777777" w:rsidTr="00485705">
        <w:trPr>
          <w:trHeight w:val="505"/>
        </w:trPr>
        <w:tc>
          <w:tcPr>
            <w:tcW w:w="2268" w:type="dxa"/>
          </w:tcPr>
          <w:p w14:paraId="2956EEB4" w14:textId="77777777" w:rsidR="00317A78" w:rsidRDefault="00317A78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Interests</w:t>
            </w:r>
          </w:p>
        </w:tc>
        <w:tc>
          <w:tcPr>
            <w:tcW w:w="8668" w:type="dxa"/>
          </w:tcPr>
          <w:p w14:paraId="07104257" w14:textId="0A3864D6" w:rsidR="00317A78" w:rsidRDefault="007B3AA6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Reading b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ook,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playing sports</w:t>
            </w:r>
            <w:r w:rsidR="00317A78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  <w:tr w:rsidR="00A96E51" w:rsidRPr="00B81496" w14:paraId="5D296EEB" w14:textId="77777777" w:rsidTr="00485705">
        <w:trPr>
          <w:trHeight w:val="505"/>
        </w:trPr>
        <w:tc>
          <w:tcPr>
            <w:tcW w:w="2268" w:type="dxa"/>
          </w:tcPr>
          <w:p w14:paraId="10658D43" w14:textId="77777777" w:rsidR="00A96E51" w:rsidRDefault="00A96E51" w:rsidP="00485705">
            <w:pPr>
              <w:pStyle w:val="TableHeader"/>
              <w:rPr>
                <w:rFonts w:ascii="Tahoma" w:hAnsi="Tahoma" w:cs="Tahoma"/>
                <w:szCs w:val="24"/>
              </w:rPr>
            </w:pPr>
            <w:r>
              <w:rPr>
                <w:rFonts w:ascii="Tahoma" w:hAnsi="Tahoma" w:cs="Tahoma"/>
                <w:szCs w:val="24"/>
              </w:rPr>
              <w:t>English Skill</w:t>
            </w:r>
          </w:p>
        </w:tc>
        <w:tc>
          <w:tcPr>
            <w:tcW w:w="8668" w:type="dxa"/>
          </w:tcPr>
          <w:p w14:paraId="22E8EF1A" w14:textId="4CAF046D" w:rsidR="00A96E51" w:rsidRDefault="00A96E51" w:rsidP="00485705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Read,</w:t>
            </w:r>
            <w:r w:rsidR="009E3FA7">
              <w:rPr>
                <w:rFonts w:ascii="Tahoma" w:hAnsi="Tahoma" w:cs="Tahoma"/>
                <w:b w:val="0"/>
                <w:bCs w:val="0"/>
                <w:szCs w:val="24"/>
              </w:rPr>
              <w:t xml:space="preserve"> normal</w:t>
            </w:r>
            <w:r w:rsidR="00F14FDD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A45E0B">
              <w:rPr>
                <w:rFonts w:ascii="Tahoma" w:hAnsi="Tahoma" w:cs="Tahoma"/>
                <w:b w:val="0"/>
                <w:bCs w:val="0"/>
                <w:szCs w:val="24"/>
              </w:rPr>
              <w:t>w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rite</w:t>
            </w:r>
            <w:r w:rsidR="00335E3A">
              <w:rPr>
                <w:rFonts w:ascii="Tahoma" w:hAnsi="Tahoma" w:cs="Tahoma"/>
                <w:b w:val="0"/>
                <w:bCs w:val="0"/>
                <w:szCs w:val="24"/>
              </w:rPr>
              <w:t>.</w:t>
            </w:r>
          </w:p>
        </w:tc>
      </w:tr>
    </w:tbl>
    <w:p w14:paraId="3C437F8B" w14:textId="77777777" w:rsidR="00E53970" w:rsidRPr="00B81496" w:rsidRDefault="00E53970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89"/>
        <w:gridCol w:w="8647"/>
      </w:tblGrid>
      <w:tr w:rsidR="00E53970" w:rsidRPr="00B81496" w14:paraId="5979299E" w14:textId="77777777" w:rsidTr="0036601C">
        <w:trPr>
          <w:trHeight w:val="505"/>
        </w:trPr>
        <w:tc>
          <w:tcPr>
            <w:tcW w:w="10936" w:type="dxa"/>
            <w:gridSpan w:val="2"/>
          </w:tcPr>
          <w:p w14:paraId="0480BA56" w14:textId="77777777" w:rsidR="00E53970" w:rsidRPr="00B81496" w:rsidRDefault="00E53970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EMPLOYMENT HISTORY</w:t>
            </w:r>
          </w:p>
        </w:tc>
      </w:tr>
      <w:tr w:rsidR="00A532D5" w:rsidRPr="00B81496" w14:paraId="7648EA39" w14:textId="77777777" w:rsidTr="00A532D5">
        <w:trPr>
          <w:trHeight w:val="505"/>
        </w:trPr>
        <w:tc>
          <w:tcPr>
            <w:tcW w:w="2289" w:type="dxa"/>
          </w:tcPr>
          <w:p w14:paraId="183E6AF7" w14:textId="2649ED83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From: </w:t>
            </w:r>
            <w:r w:rsidR="00E4364C">
              <w:rPr>
                <w:rFonts w:ascii="Tahoma" w:hAnsi="Tahoma" w:cs="Tahoma"/>
                <w:b w:val="0"/>
                <w:bCs w:val="0"/>
                <w:szCs w:val="24"/>
              </w:rPr>
              <w:t>0</w:t>
            </w:r>
            <w:bookmarkStart w:id="0" w:name="_GoBack"/>
            <w:bookmarkEnd w:id="0"/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8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>/201</w:t>
            </w:r>
            <w:r w:rsidR="00FC7BC4">
              <w:rPr>
                <w:rFonts w:ascii="Tahoma" w:hAnsi="Tahoma" w:cs="Tahoma"/>
                <w:b w:val="0"/>
                <w:bCs w:val="0"/>
                <w:szCs w:val="24"/>
              </w:rPr>
              <w:t>9</w:t>
            </w:r>
          </w:p>
          <w:p w14:paraId="2D9A5408" w14:textId="23659AEC" w:rsidR="00A532D5" w:rsidRPr="00A532D5" w:rsidRDefault="00A532D5" w:rsidP="00FC7BC4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To: </w:t>
            </w:r>
            <w:r w:rsidR="00FC7BC4" w:rsidRPr="00FC7BC4">
              <w:rPr>
                <w:b w:val="0"/>
              </w:rPr>
              <w:t>11/2020</w:t>
            </w:r>
          </w:p>
        </w:tc>
        <w:tc>
          <w:tcPr>
            <w:tcW w:w="8647" w:type="dxa"/>
          </w:tcPr>
          <w:p w14:paraId="149689A1" w14:textId="1FB81245" w:rsid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Company: 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>BK</w:t>
            </w:r>
            <w:r>
              <w:rPr>
                <w:rFonts w:ascii="Tahoma" w:hAnsi="Tahoma" w:cs="Tahoma"/>
                <w:b w:val="0"/>
                <w:bCs w:val="0"/>
                <w:szCs w:val="24"/>
              </w:rPr>
              <w:t xml:space="preserve"> Software</w:t>
            </w:r>
            <w:r w:rsidR="00251F6C">
              <w:rPr>
                <w:rFonts w:ascii="Tahoma" w:hAnsi="Tahoma" w:cs="Tahoma"/>
                <w:b w:val="0"/>
                <w:bCs w:val="0"/>
                <w:szCs w:val="24"/>
              </w:rPr>
              <w:t xml:space="preserve"> </w:t>
            </w:r>
            <w:r w:rsidR="003D65A0">
              <w:rPr>
                <w:rFonts w:ascii="Tahoma" w:hAnsi="Tahoma" w:cs="Tahoma"/>
                <w:b w:val="0"/>
                <w:bCs w:val="0"/>
                <w:szCs w:val="24"/>
              </w:rPr>
              <w:t>Viet Nam., JSC</w:t>
            </w:r>
          </w:p>
          <w:p w14:paraId="6E2AAD58" w14:textId="77777777" w:rsidR="00A532D5" w:rsidRPr="00A532D5" w:rsidRDefault="00A532D5" w:rsidP="00395693">
            <w:pPr>
              <w:pStyle w:val="TableHeader"/>
              <w:rPr>
                <w:rFonts w:ascii="Tahoma" w:hAnsi="Tahoma" w:cs="Tahoma"/>
                <w:b w:val="0"/>
                <w:bCs w:val="0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Job Title: Software Developer</w:t>
            </w:r>
          </w:p>
        </w:tc>
      </w:tr>
      <w:tr w:rsidR="000723C3" w:rsidRPr="00B81496" w14:paraId="3936D685" w14:textId="77777777" w:rsidTr="0036601C">
        <w:trPr>
          <w:trHeight w:val="578"/>
        </w:trPr>
        <w:tc>
          <w:tcPr>
            <w:tcW w:w="2289" w:type="dxa"/>
          </w:tcPr>
          <w:p w14:paraId="4D333258" w14:textId="5551BEA8" w:rsidR="000723C3" w:rsidRDefault="000723C3" w:rsidP="008A034D">
            <w:pPr>
              <w:pStyle w:val="TableText1"/>
            </w:pPr>
            <w:r>
              <w:t>From: 08/2019</w:t>
            </w:r>
          </w:p>
          <w:p w14:paraId="53702062" w14:textId="38A69288" w:rsidR="000723C3" w:rsidRPr="00B81496" w:rsidRDefault="000723C3" w:rsidP="008A034D">
            <w:pPr>
              <w:pStyle w:val="TableText1"/>
            </w:pPr>
            <w:r>
              <w:t>To: 11/2020</w:t>
            </w:r>
          </w:p>
        </w:tc>
        <w:tc>
          <w:tcPr>
            <w:tcW w:w="8647" w:type="dxa"/>
          </w:tcPr>
          <w:p w14:paraId="251280BD" w14:textId="77777777" w:rsidR="000723C3" w:rsidRDefault="00B118CD" w:rsidP="008A034D">
            <w:pPr>
              <w:pStyle w:val="TableText1"/>
            </w:pPr>
            <w:r>
              <w:t>Club: ITStudent</w:t>
            </w:r>
          </w:p>
          <w:p w14:paraId="0F9744CB" w14:textId="6133AD6A" w:rsidR="00B118CD" w:rsidRPr="00B81496" w:rsidRDefault="00B118CD" w:rsidP="00FC7BC4">
            <w:pPr>
              <w:pStyle w:val="TableText1"/>
            </w:pPr>
            <w:r>
              <w:t xml:space="preserve">Job Title: </w:t>
            </w:r>
            <w:r w:rsidR="008B64BF">
              <w:t>T</w:t>
            </w:r>
            <w:r w:rsidR="008B64BF" w:rsidRPr="008B64BF">
              <w:t>eaching assistant</w:t>
            </w:r>
          </w:p>
        </w:tc>
      </w:tr>
    </w:tbl>
    <w:p w14:paraId="12AB1304" w14:textId="77777777" w:rsidR="00485705" w:rsidRPr="00B81496" w:rsidRDefault="00485705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480537D3" w14:textId="77777777" w:rsidR="00446D36" w:rsidRDefault="00446D36" w:rsidP="00395693">
      <w:pPr>
        <w:pStyle w:val="TableHeader"/>
        <w:rPr>
          <w:rFonts w:ascii="Tahoma" w:hAnsi="Tahoma" w:cs="Tahoma"/>
          <w:szCs w:val="24"/>
        </w:rPr>
      </w:pPr>
      <w:r w:rsidRPr="00B81496">
        <w:rPr>
          <w:rFonts w:ascii="Tahoma" w:hAnsi="Tahoma" w:cs="Tahoma"/>
          <w:szCs w:val="24"/>
        </w:rPr>
        <w:t>PROJECT REFERENCE AND SKILL SET</w:t>
      </w: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3645"/>
        <w:gridCol w:w="7291"/>
      </w:tblGrid>
      <w:tr w:rsidR="001D4D45" w:rsidRPr="00B81496" w14:paraId="04208B0F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B3B7C69" w14:textId="77777777" w:rsidR="001D4D45" w:rsidRPr="00B81496" w:rsidRDefault="001D4D45" w:rsidP="00BE4A4B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117E2E">
              <w:rPr>
                <w:rFonts w:ascii="Tahoma" w:hAnsi="Tahoma" w:cs="Tahoma"/>
                <w:b/>
                <w:bCs/>
                <w:sz w:val="24"/>
                <w:szCs w:val="24"/>
              </w:rPr>
              <w:t>Skills</w:t>
            </w:r>
          </w:p>
        </w:tc>
      </w:tr>
      <w:tr w:rsidR="00CE3758" w:rsidRPr="00B81496" w14:paraId="21E43531" w14:textId="77777777" w:rsidTr="00BE4A4B">
        <w:trPr>
          <w:trHeight w:val="376"/>
        </w:trPr>
        <w:tc>
          <w:tcPr>
            <w:tcW w:w="10936" w:type="dxa"/>
            <w:gridSpan w:val="2"/>
          </w:tcPr>
          <w:p w14:paraId="6F8379CA" w14:textId="77777777" w:rsidR="00CE3758" w:rsidRDefault="00CE3758" w:rsidP="00BE4A4B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Worked</w:t>
            </w:r>
          </w:p>
        </w:tc>
      </w:tr>
      <w:tr w:rsidR="001D4D45" w:rsidRPr="00B81496" w14:paraId="1FD96BD3" w14:textId="77777777" w:rsidTr="00BE4A4B">
        <w:trPr>
          <w:trHeight w:val="376"/>
        </w:trPr>
        <w:tc>
          <w:tcPr>
            <w:tcW w:w="3645" w:type="dxa"/>
          </w:tcPr>
          <w:p w14:paraId="4AD9678D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7291" w:type="dxa"/>
          </w:tcPr>
          <w:p w14:paraId="11666265" w14:textId="2AE7768E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Java, </w:t>
            </w:r>
            <w:r w:rsidR="001D4D45">
              <w:rPr>
                <w:rFonts w:ascii="Tahoma" w:hAnsi="Tahoma" w:cs="Tahoma"/>
                <w:sz w:val="24"/>
                <w:szCs w:val="24"/>
              </w:rPr>
              <w:t>Javascript</w:t>
            </w:r>
          </w:p>
        </w:tc>
      </w:tr>
      <w:tr w:rsidR="001D4D45" w:rsidRPr="00B81496" w14:paraId="0D34D8C2" w14:textId="77777777" w:rsidTr="00BE4A4B">
        <w:trPr>
          <w:trHeight w:val="376"/>
        </w:trPr>
        <w:tc>
          <w:tcPr>
            <w:tcW w:w="3645" w:type="dxa"/>
          </w:tcPr>
          <w:p w14:paraId="730A3ACB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Framework</w:t>
            </w:r>
          </w:p>
        </w:tc>
        <w:tc>
          <w:tcPr>
            <w:tcW w:w="7291" w:type="dxa"/>
          </w:tcPr>
          <w:p w14:paraId="6A7E5FFA" w14:textId="739D9071" w:rsidR="001D4D45" w:rsidRDefault="0098771B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Framework.</w:t>
            </w:r>
          </w:p>
        </w:tc>
      </w:tr>
      <w:tr w:rsidR="001D4D45" w:rsidRPr="00B81496" w14:paraId="1E21B3B1" w14:textId="77777777" w:rsidTr="00BE4A4B">
        <w:trPr>
          <w:trHeight w:val="376"/>
        </w:trPr>
        <w:tc>
          <w:tcPr>
            <w:tcW w:w="3645" w:type="dxa"/>
          </w:tcPr>
          <w:p w14:paraId="3F6C4346" w14:textId="77777777" w:rsidR="001D4D45" w:rsidRDefault="001D4D45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7291" w:type="dxa"/>
          </w:tcPr>
          <w:p w14:paraId="375DA222" w14:textId="5B21BF3A" w:rsidR="001D4D45" w:rsidRDefault="001D4D45" w:rsidP="003538D1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MySQL</w:t>
            </w:r>
          </w:p>
        </w:tc>
      </w:tr>
      <w:tr w:rsidR="00806F9A" w:rsidRPr="00B81496" w14:paraId="65FC5A3C" w14:textId="77777777" w:rsidTr="00BE4A4B">
        <w:trPr>
          <w:trHeight w:val="376"/>
        </w:trPr>
        <w:tc>
          <w:tcPr>
            <w:tcW w:w="3645" w:type="dxa"/>
          </w:tcPr>
          <w:p w14:paraId="1EE9391A" w14:textId="7ACEC2D2" w:rsidR="00806F9A" w:rsidRDefault="00806F9A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7291" w:type="dxa"/>
          </w:tcPr>
          <w:p w14:paraId="744068AB" w14:textId="0F43AB3A" w:rsidR="00806F9A" w:rsidRDefault="00806F9A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Apache Tomcat</w:t>
            </w:r>
          </w:p>
        </w:tc>
      </w:tr>
      <w:tr w:rsidR="00CE3758" w:rsidRPr="00B81496" w14:paraId="63BBCA19" w14:textId="77777777" w:rsidTr="00BE4A4B">
        <w:trPr>
          <w:trHeight w:val="376"/>
        </w:trPr>
        <w:tc>
          <w:tcPr>
            <w:tcW w:w="10936" w:type="dxa"/>
            <w:gridSpan w:val="2"/>
          </w:tcPr>
          <w:p w14:paraId="0DF74FC4" w14:textId="77777777" w:rsidR="00CE3758" w:rsidRDefault="00CE3758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CE3758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Has Knowledge</w:t>
            </w:r>
          </w:p>
        </w:tc>
      </w:tr>
      <w:tr w:rsidR="00CE3758" w:rsidRPr="00B81496" w14:paraId="241B9AF7" w14:textId="77777777" w:rsidTr="00BE4A4B">
        <w:trPr>
          <w:trHeight w:val="376"/>
        </w:trPr>
        <w:tc>
          <w:tcPr>
            <w:tcW w:w="3645" w:type="dxa"/>
          </w:tcPr>
          <w:p w14:paraId="7BF7D102" w14:textId="61658685" w:rsidR="00CE3758" w:rsidRDefault="003538D1" w:rsidP="001D4D45">
            <w:pPr>
              <w:pStyle w:val="TableText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7291" w:type="dxa"/>
          </w:tcPr>
          <w:p w14:paraId="6D1A46D0" w14:textId="6C1E88C2" w:rsidR="00CE3758" w:rsidRDefault="003538D1" w:rsidP="001D4D45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HTML, CSS, Bootstraps</w:t>
            </w:r>
          </w:p>
        </w:tc>
      </w:tr>
    </w:tbl>
    <w:p w14:paraId="01AB79E4" w14:textId="6165CFAE" w:rsidR="00446D36" w:rsidRDefault="00446D36" w:rsidP="00FA09D2">
      <w:pPr>
        <w:pStyle w:val="TableText"/>
        <w:rPr>
          <w:rFonts w:ascii="Tahoma" w:hAnsi="Tahoma" w:cs="Tahoma"/>
          <w:sz w:val="24"/>
          <w:szCs w:val="24"/>
        </w:rPr>
      </w:pPr>
    </w:p>
    <w:p w14:paraId="19DD346F" w14:textId="77777777" w:rsidR="006F756B" w:rsidRPr="00B81496" w:rsidRDefault="006F756B" w:rsidP="00FA09D2">
      <w:pPr>
        <w:pStyle w:val="TableText"/>
        <w:rPr>
          <w:rFonts w:ascii="Tahoma" w:hAnsi="Tahoma" w:cs="Tahoma"/>
          <w:sz w:val="24"/>
          <w:szCs w:val="24"/>
        </w:rPr>
      </w:pPr>
    </w:p>
    <w:tbl>
      <w:tblPr>
        <w:tblW w:w="1093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ook w:val="01E0" w:firstRow="1" w:lastRow="1" w:firstColumn="1" w:lastColumn="1" w:noHBand="0" w:noVBand="0"/>
      </w:tblPr>
      <w:tblGrid>
        <w:gridCol w:w="2268"/>
        <w:gridCol w:w="2520"/>
        <w:gridCol w:w="6148"/>
      </w:tblGrid>
      <w:tr w:rsidR="008F68C8" w:rsidRPr="00B81496" w14:paraId="1D9479D3" w14:textId="77777777" w:rsidTr="0036601C">
        <w:trPr>
          <w:trHeight w:val="436"/>
        </w:trPr>
        <w:tc>
          <w:tcPr>
            <w:tcW w:w="10936" w:type="dxa"/>
            <w:gridSpan w:val="3"/>
          </w:tcPr>
          <w:p w14:paraId="2A6FC991" w14:textId="77777777" w:rsidR="008F68C8" w:rsidRPr="00B81496" w:rsidRDefault="008F68C8" w:rsidP="00395693">
            <w:pPr>
              <w:pStyle w:val="TableHeader"/>
              <w:rPr>
                <w:rFonts w:ascii="Tahoma" w:hAnsi="Tahoma" w:cs="Tahoma"/>
                <w:szCs w:val="24"/>
              </w:rPr>
            </w:pPr>
            <w:r w:rsidRPr="00B81496">
              <w:rPr>
                <w:rFonts w:ascii="Tahoma" w:hAnsi="Tahoma" w:cs="Tahoma"/>
                <w:szCs w:val="24"/>
              </w:rPr>
              <w:t>ATTENDED PROJECTS</w:t>
            </w:r>
          </w:p>
        </w:tc>
      </w:tr>
      <w:tr w:rsidR="007E64C7" w:rsidRPr="00B81496" w14:paraId="73458C4B" w14:textId="77777777" w:rsidTr="00026310">
        <w:trPr>
          <w:trHeight w:val="376"/>
        </w:trPr>
        <w:tc>
          <w:tcPr>
            <w:tcW w:w="2268" w:type="dxa"/>
          </w:tcPr>
          <w:p w14:paraId="576480E8" w14:textId="200BE058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>: 06/2019</w:t>
            </w:r>
          </w:p>
          <w:p w14:paraId="45B23679" w14:textId="52F64B0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1651C9">
              <w:t>12/2019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0E092E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27084AE" w14:textId="77777777" w:rsidR="007E64C7" w:rsidRPr="007E64C7" w:rsidRDefault="007E64C7" w:rsidP="00026310">
            <w:pPr>
              <w:tabs>
                <w:tab w:val="clear" w:pos="3420"/>
              </w:tabs>
              <w:rPr>
                <w:rStyle w:val="Hyperlink"/>
                <w:rFonts w:ascii="Tahoma" w:hAnsi="Tahoma" w:cs="Tahoma"/>
                <w:color w:val="auto"/>
                <w:u w:val="none"/>
                <w:shd w:val="clear" w:color="auto" w:fill="FFFFFF"/>
              </w:rPr>
            </w:pPr>
            <w:r w:rsidRPr="007E64C7">
              <w:rPr>
                <w:rFonts w:ascii="Tahoma" w:hAnsi="Tahoma" w:cs="Tahoma"/>
              </w:rPr>
              <w:fldChar w:fldCharType="begin"/>
            </w:r>
            <w:r w:rsidRPr="007E64C7">
              <w:rPr>
                <w:rFonts w:ascii="Tahoma" w:hAnsi="Tahoma" w:cs="Tahoma"/>
              </w:rPr>
              <w:instrText xml:space="preserve"> HYPERLINK "https://www.interiorsfurniture.com/" </w:instrText>
            </w:r>
            <w:r w:rsidRPr="007E64C7">
              <w:rPr>
                <w:rFonts w:ascii="Tahoma" w:hAnsi="Tahoma" w:cs="Tahoma"/>
              </w:rPr>
              <w:fldChar w:fldCharType="separate"/>
            </w:r>
          </w:p>
          <w:p w14:paraId="519EDC1B" w14:textId="14481771" w:rsidR="007E64C7" w:rsidRPr="00026310" w:rsidRDefault="001651C9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sz w:val="24"/>
                <w:szCs w:val="24"/>
                <w:shd w:val="clear" w:color="auto" w:fill="FFFFFF"/>
              </w:rPr>
              <w:t>Manage land use planning information and land prices</w:t>
            </w:r>
          </w:p>
          <w:p w14:paraId="566EC9E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7E64C7" w:rsidRPr="00B81496" w14:paraId="5B79B1F4" w14:textId="77777777" w:rsidTr="00026310">
        <w:trPr>
          <w:trHeight w:val="376"/>
        </w:trPr>
        <w:tc>
          <w:tcPr>
            <w:tcW w:w="2268" w:type="dxa"/>
          </w:tcPr>
          <w:p w14:paraId="4E241B7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A3EBF1B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425DC1B" w14:textId="068A45AA" w:rsidR="007E64C7" w:rsidRPr="007E64C7" w:rsidRDefault="00E30A83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eastAsia="ja-JP"/>
              </w:rPr>
              <w:t>TAVI CID CO.,LTD</w:t>
            </w:r>
          </w:p>
        </w:tc>
      </w:tr>
      <w:tr w:rsidR="007E64C7" w:rsidRPr="00B81496" w14:paraId="761E6422" w14:textId="77777777" w:rsidTr="00026310">
        <w:trPr>
          <w:trHeight w:val="376"/>
        </w:trPr>
        <w:tc>
          <w:tcPr>
            <w:tcW w:w="2268" w:type="dxa"/>
          </w:tcPr>
          <w:p w14:paraId="66ACB5A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AC2BE76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C117E12" w14:textId="6B763C9C" w:rsidR="007E64C7" w:rsidRPr="007E64C7" w:rsidRDefault="00952F65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Department of Natural Resources and Environment of Bac Giang province</w:t>
            </w:r>
          </w:p>
        </w:tc>
      </w:tr>
      <w:tr w:rsidR="007E64C7" w:rsidRPr="00B81496" w14:paraId="6808633B" w14:textId="77777777" w:rsidTr="00026310">
        <w:trPr>
          <w:trHeight w:val="376"/>
        </w:trPr>
        <w:tc>
          <w:tcPr>
            <w:tcW w:w="2268" w:type="dxa"/>
          </w:tcPr>
          <w:p w14:paraId="06F46644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903E032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4BCBF6C" w14:textId="0C67EA81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3D65A0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 </w:t>
            </w:r>
          </w:p>
        </w:tc>
      </w:tr>
      <w:tr w:rsidR="007E64C7" w:rsidRPr="00B81496" w14:paraId="386CE9AB" w14:textId="77777777" w:rsidTr="00026310">
        <w:trPr>
          <w:trHeight w:val="376"/>
        </w:trPr>
        <w:tc>
          <w:tcPr>
            <w:tcW w:w="2268" w:type="dxa"/>
          </w:tcPr>
          <w:p w14:paraId="24D3B5D6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8F39FB1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542380B" w14:textId="56F7AF04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1B4FD83B" w14:textId="77777777" w:rsidTr="00026310">
        <w:trPr>
          <w:trHeight w:val="376"/>
        </w:trPr>
        <w:tc>
          <w:tcPr>
            <w:tcW w:w="2268" w:type="dxa"/>
          </w:tcPr>
          <w:p w14:paraId="454D1FA2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AC373E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7413309" w14:textId="5EAC1C66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7E64C7" w:rsidRPr="00B81496" w14:paraId="5DAB0618" w14:textId="77777777" w:rsidTr="00026310">
        <w:trPr>
          <w:trHeight w:val="376"/>
        </w:trPr>
        <w:tc>
          <w:tcPr>
            <w:tcW w:w="2268" w:type="dxa"/>
          </w:tcPr>
          <w:p w14:paraId="612721E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54D80C7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952198C" w14:textId="15A1B2B2" w:rsidR="007E64C7" w:rsidRPr="00C03960" w:rsidRDefault="00C03960" w:rsidP="00026310">
            <w:pPr>
              <w:pStyle w:val="Heading3"/>
              <w:spacing w:before="0" w:after="0"/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Project that converts digital data and provides management functions for land use planning information and land prices. </w:t>
            </w:r>
            <w:r w:rsidR="00011F9F"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U</w:t>
            </w:r>
            <w:r>
              <w:rPr>
                <w:rFonts w:ascii="Tahoma" w:hAnsi="Tahoma" w:cs="Tahom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se the web GIS to display land use planning maps.</w:t>
            </w:r>
          </w:p>
        </w:tc>
      </w:tr>
      <w:tr w:rsidR="007E64C7" w:rsidRPr="00B81496" w14:paraId="0B7B9818" w14:textId="77777777" w:rsidTr="00026310">
        <w:trPr>
          <w:trHeight w:val="376"/>
        </w:trPr>
        <w:tc>
          <w:tcPr>
            <w:tcW w:w="2268" w:type="dxa"/>
          </w:tcPr>
          <w:p w14:paraId="0515B8D7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D60B5B9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22834B9" w14:textId="34AA7800" w:rsidR="007E64C7" w:rsidRPr="007E64C7" w:rsidRDefault="002903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7E64C7" w:rsidRPr="00B81496" w14:paraId="1F995539" w14:textId="77777777" w:rsidTr="00026310">
        <w:trPr>
          <w:trHeight w:val="376"/>
        </w:trPr>
        <w:tc>
          <w:tcPr>
            <w:tcW w:w="2268" w:type="dxa"/>
          </w:tcPr>
          <w:p w14:paraId="1F86800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5E94B1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1F21841" w14:textId="37ADF9D6" w:rsidR="007E64C7" w:rsidRPr="007E64C7" w:rsidRDefault="003537E9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HTML, CSS, JS, ArgGIS, WebGIS</w:t>
            </w:r>
            <w:r w:rsidR="00304FE2">
              <w:rPr>
                <w:rFonts w:ascii="Tahoma" w:hAnsi="Tahoma" w:cs="Tahoma"/>
                <w:sz w:val="24"/>
                <w:szCs w:val="24"/>
              </w:rPr>
              <w:t>,</w:t>
            </w:r>
            <w:r w:rsidR="00EB371A">
              <w:rPr>
                <w:rFonts w:ascii="Tahoma" w:hAnsi="Tahoma" w:cs="Tahoma"/>
                <w:sz w:val="24"/>
                <w:szCs w:val="24"/>
              </w:rPr>
              <w:t xml:space="preserve"> SQL Server</w:t>
            </w:r>
            <w:r w:rsidR="00304FE2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7E64C7" w:rsidRPr="00B81496" w14:paraId="0B966C89" w14:textId="77777777" w:rsidTr="0036601C">
        <w:trPr>
          <w:trHeight w:val="436"/>
        </w:trPr>
        <w:tc>
          <w:tcPr>
            <w:tcW w:w="10936" w:type="dxa"/>
            <w:gridSpan w:val="3"/>
          </w:tcPr>
          <w:p w14:paraId="58673CDA" w14:textId="77777777" w:rsidR="007E64C7" w:rsidRPr="00B81496" w:rsidRDefault="007E64C7" w:rsidP="00395693">
            <w:pPr>
              <w:pStyle w:val="TableHeader"/>
              <w:rPr>
                <w:rFonts w:ascii="Tahoma" w:hAnsi="Tahoma" w:cs="Tahoma"/>
                <w:szCs w:val="24"/>
              </w:rPr>
            </w:pPr>
          </w:p>
        </w:tc>
      </w:tr>
      <w:tr w:rsidR="007E64C7" w:rsidRPr="00B81496" w14:paraId="22BF8127" w14:textId="77777777" w:rsidTr="00026310">
        <w:trPr>
          <w:trHeight w:val="376"/>
        </w:trPr>
        <w:tc>
          <w:tcPr>
            <w:tcW w:w="2268" w:type="dxa"/>
          </w:tcPr>
          <w:p w14:paraId="24CE887B" w14:textId="1F5FFCAA" w:rsidR="007E64C7" w:rsidRPr="007E64C7" w:rsidRDefault="007E64C7" w:rsidP="008A034D">
            <w:pPr>
              <w:pStyle w:val="TableText1"/>
            </w:pPr>
            <w:r w:rsidRPr="007E64C7">
              <w:t>From</w:t>
            </w:r>
            <w:r w:rsidR="001651C9">
              <w:t xml:space="preserve">: </w:t>
            </w:r>
            <w:r w:rsidR="00EE31E9">
              <w:t>07/2020</w:t>
            </w:r>
          </w:p>
          <w:p w14:paraId="22569FD1" w14:textId="110D61AE" w:rsidR="007E64C7" w:rsidRPr="007E64C7" w:rsidRDefault="007E64C7" w:rsidP="008A034D">
            <w:pPr>
              <w:pStyle w:val="TableText1"/>
            </w:pPr>
            <w:r w:rsidRPr="007E64C7">
              <w:t xml:space="preserve">To: </w:t>
            </w:r>
            <w:r w:rsidR="00EE31E9">
              <w:t>08/2020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3DD33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7E64C7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0EDBD678" w14:textId="70C2013B" w:rsidR="007E64C7" w:rsidRPr="007E64C7" w:rsidRDefault="002D4C8C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 PMU</w:t>
            </w:r>
          </w:p>
        </w:tc>
      </w:tr>
      <w:tr w:rsidR="007E64C7" w:rsidRPr="00B81496" w14:paraId="4F200F49" w14:textId="77777777" w:rsidTr="00026310">
        <w:trPr>
          <w:trHeight w:val="376"/>
        </w:trPr>
        <w:tc>
          <w:tcPr>
            <w:tcW w:w="2268" w:type="dxa"/>
          </w:tcPr>
          <w:p w14:paraId="27CA7A8E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DCC54B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2DA634B" w14:textId="74328955" w:rsidR="007E64C7" w:rsidRPr="0019171D" w:rsidRDefault="002B64A7" w:rsidP="0019171D">
            <w:pPr>
              <w:pStyle w:val="Heading3"/>
              <w:shd w:val="clear" w:color="auto" w:fill="FFFFFF"/>
              <w:spacing w:before="0" w:after="0" w:line="405" w:lineRule="atLeast"/>
              <w:rPr>
                <w:rFonts w:ascii="Tahoma" w:hAnsi="Tahoma" w:cs="Tahoma"/>
                <w:b w:val="0"/>
                <w:bCs w:val="0"/>
                <w:sz w:val="24"/>
                <w:szCs w:val="24"/>
              </w:rPr>
            </w:pPr>
            <w:r>
              <w:rPr>
                <w:rFonts w:ascii="Tahoma" w:hAnsi="Tahoma" w:cs="Tahoma"/>
                <w:b w:val="0"/>
                <w:bCs w:val="0"/>
                <w:szCs w:val="24"/>
              </w:rPr>
              <w:t>BK Software Viet Nam., JSC</w:t>
            </w:r>
          </w:p>
        </w:tc>
      </w:tr>
      <w:tr w:rsidR="007E64C7" w:rsidRPr="00B81496" w14:paraId="66F81E90" w14:textId="77777777" w:rsidTr="00026310">
        <w:trPr>
          <w:trHeight w:val="376"/>
        </w:trPr>
        <w:tc>
          <w:tcPr>
            <w:tcW w:w="2268" w:type="dxa"/>
          </w:tcPr>
          <w:p w14:paraId="1BF73199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5367865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5B5B546" w14:textId="5B748846" w:rsidR="007E64C7" w:rsidRPr="007E64C7" w:rsidRDefault="008935CB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Natalie</w:t>
            </w:r>
          </w:p>
        </w:tc>
      </w:tr>
      <w:tr w:rsidR="007E64C7" w:rsidRPr="00B81496" w14:paraId="528A8D06" w14:textId="77777777" w:rsidTr="00026310">
        <w:trPr>
          <w:trHeight w:val="376"/>
        </w:trPr>
        <w:tc>
          <w:tcPr>
            <w:tcW w:w="2268" w:type="dxa"/>
          </w:tcPr>
          <w:p w14:paraId="57B955E0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C204ADD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7DE4EDFA" w14:textId="146C7BBB" w:rsidR="007E64C7" w:rsidRPr="007E64C7" w:rsidRDefault="007E64C7" w:rsidP="007E64C7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 w:rsidR="002B64A7"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7E64C7" w:rsidRPr="00B81496" w14:paraId="5150F70A" w14:textId="77777777" w:rsidTr="00026310">
        <w:trPr>
          <w:trHeight w:val="376"/>
        </w:trPr>
        <w:tc>
          <w:tcPr>
            <w:tcW w:w="2268" w:type="dxa"/>
          </w:tcPr>
          <w:p w14:paraId="28510D1A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87063D4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AB29D80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7E64C7" w:rsidRPr="00B81496" w14:paraId="09562D49" w14:textId="77777777" w:rsidTr="00026310">
        <w:trPr>
          <w:trHeight w:val="376"/>
        </w:trPr>
        <w:tc>
          <w:tcPr>
            <w:tcW w:w="2268" w:type="dxa"/>
          </w:tcPr>
          <w:p w14:paraId="2A2215AC" w14:textId="77777777" w:rsidR="007E64C7" w:rsidRPr="007E64C7" w:rsidRDefault="007E64C7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8A6358E" w14:textId="77777777" w:rsidR="007E64C7" w:rsidRPr="007E64C7" w:rsidRDefault="007E64C7" w:rsidP="00026310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B619322" w14:textId="1459BD93" w:rsidR="007E64C7" w:rsidRPr="007E64C7" w:rsidRDefault="007E64C7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2828D89F" w14:textId="77777777" w:rsidTr="00026310">
        <w:trPr>
          <w:trHeight w:val="376"/>
        </w:trPr>
        <w:tc>
          <w:tcPr>
            <w:tcW w:w="2268" w:type="dxa"/>
          </w:tcPr>
          <w:p w14:paraId="4A140A42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DDA5D6A" w14:textId="77777777" w:rsidR="00823214" w:rsidRPr="007E64C7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D3EAABD" w14:textId="49ADF54F" w:rsidR="00823214" w:rsidRP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23214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The </w:t>
            </w:r>
            <w:r>
              <w:rPr>
                <w:rFonts w:ascii="Tahoma" w:hAnsi="Tahoma" w:cs="Tahoma"/>
                <w:sz w:val="24"/>
                <w:szCs w:val="24"/>
              </w:rPr>
              <w:t>Project about web offers information, online and offline courses, articles and facts about cosmetology.</w:t>
            </w:r>
          </w:p>
        </w:tc>
      </w:tr>
      <w:tr w:rsidR="00823214" w:rsidRPr="00B81496" w14:paraId="623EDD73" w14:textId="77777777" w:rsidTr="00026310">
        <w:trPr>
          <w:trHeight w:val="376"/>
        </w:trPr>
        <w:tc>
          <w:tcPr>
            <w:tcW w:w="2268" w:type="dxa"/>
          </w:tcPr>
          <w:p w14:paraId="420B1BEF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3F3B874D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Used Programming </w:t>
            </w:r>
            <w:r w:rsidRPr="007E64C7">
              <w:rPr>
                <w:rFonts w:ascii="Tahoma" w:hAnsi="Tahoma" w:cs="Tahoma"/>
                <w:sz w:val="24"/>
                <w:szCs w:val="24"/>
              </w:rPr>
              <w:lastRenderedPageBreak/>
              <w:t>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C268E4" w14:textId="6E0194BF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Java, Javascript</w:t>
            </w:r>
          </w:p>
        </w:tc>
      </w:tr>
      <w:tr w:rsidR="00823214" w:rsidRPr="00B81496" w14:paraId="598EA5F5" w14:textId="77777777" w:rsidTr="00026310">
        <w:trPr>
          <w:trHeight w:val="376"/>
        </w:trPr>
        <w:tc>
          <w:tcPr>
            <w:tcW w:w="2268" w:type="dxa"/>
          </w:tcPr>
          <w:p w14:paraId="20C270D3" w14:textId="77777777" w:rsidR="00823214" w:rsidRPr="007E64C7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E6F25A4" w14:textId="77777777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904005C" w14:textId="5A0CF5B2" w:rsidR="00823214" w:rsidRPr="007E64C7" w:rsidRDefault="00823214" w:rsidP="00823214">
            <w:pPr>
              <w:pStyle w:val="TableText"/>
              <w:jc w:val="lef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61F5D6AE" w14:textId="77777777" w:rsidTr="0036601C">
        <w:trPr>
          <w:trHeight w:val="376"/>
        </w:trPr>
        <w:tc>
          <w:tcPr>
            <w:tcW w:w="2268" w:type="dxa"/>
          </w:tcPr>
          <w:p w14:paraId="50818E5B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153F178C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30770B36" w14:textId="77777777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</w:p>
        </w:tc>
      </w:tr>
      <w:tr w:rsidR="00823214" w:rsidRPr="00B81496" w14:paraId="05BD9582" w14:textId="77777777" w:rsidTr="0036601C">
        <w:trPr>
          <w:trHeight w:val="376"/>
        </w:trPr>
        <w:tc>
          <w:tcPr>
            <w:tcW w:w="2268" w:type="dxa"/>
          </w:tcPr>
          <w:p w14:paraId="2F39B6AA" w14:textId="7A86FF88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08/2020</w:t>
            </w:r>
          </w:p>
          <w:p w14:paraId="54216F59" w14:textId="7E94DDF2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09/2020</w:t>
            </w: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1B9902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6DB4A48" w14:textId="1A7FB77C" w:rsidR="00823214" w:rsidRPr="00B81496" w:rsidRDefault="00EE688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AVHH </w:t>
            </w:r>
            <w:r w:rsidR="00823214">
              <w:rPr>
                <w:rFonts w:ascii="Tahoma" w:hAnsi="Tahoma" w:cs="Tahoma"/>
                <w:sz w:val="24"/>
                <w:szCs w:val="24"/>
              </w:rPr>
              <w:t>Electrical Equipment</w:t>
            </w:r>
          </w:p>
        </w:tc>
      </w:tr>
      <w:tr w:rsidR="00823214" w:rsidRPr="00B81496" w14:paraId="14667244" w14:textId="77777777" w:rsidTr="0036601C">
        <w:trPr>
          <w:trHeight w:val="376"/>
        </w:trPr>
        <w:tc>
          <w:tcPr>
            <w:tcW w:w="2268" w:type="dxa"/>
          </w:tcPr>
          <w:p w14:paraId="551D5E8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62C0A474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1371EB8E" w14:textId="33E64EA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1D1001F3" w14:textId="77777777" w:rsidTr="0036601C">
        <w:trPr>
          <w:trHeight w:val="376"/>
        </w:trPr>
        <w:tc>
          <w:tcPr>
            <w:tcW w:w="2268" w:type="dxa"/>
          </w:tcPr>
          <w:p w14:paraId="393A5FB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0F76AE20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702AF68" w14:textId="2D3C3E6C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AVHH</w:t>
            </w:r>
          </w:p>
        </w:tc>
      </w:tr>
      <w:tr w:rsidR="00823214" w:rsidRPr="00B81496" w14:paraId="1B2CD930" w14:textId="77777777" w:rsidTr="0036601C">
        <w:trPr>
          <w:trHeight w:val="376"/>
        </w:trPr>
        <w:tc>
          <w:tcPr>
            <w:tcW w:w="2268" w:type="dxa"/>
          </w:tcPr>
          <w:p w14:paraId="0A27809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287D45B3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8E7AEE1" w14:textId="680A808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06557E3E" w14:textId="77777777" w:rsidTr="0036601C">
        <w:trPr>
          <w:trHeight w:val="376"/>
        </w:trPr>
        <w:tc>
          <w:tcPr>
            <w:tcW w:w="2268" w:type="dxa"/>
          </w:tcPr>
          <w:p w14:paraId="2294CC0C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164B862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50026124" w14:textId="18491453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79541AFD" w14:textId="77777777" w:rsidTr="0036601C">
        <w:trPr>
          <w:trHeight w:val="376"/>
        </w:trPr>
        <w:tc>
          <w:tcPr>
            <w:tcW w:w="2268" w:type="dxa"/>
          </w:tcPr>
          <w:p w14:paraId="18D8D40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514B29F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4B96F57A" w14:textId="5E7D285B" w:rsidR="00823214" w:rsidRPr="00B81496" w:rsidRDefault="00823214" w:rsidP="00A1190C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759538D6" w14:textId="77777777" w:rsidTr="0036601C">
        <w:trPr>
          <w:trHeight w:val="376"/>
        </w:trPr>
        <w:tc>
          <w:tcPr>
            <w:tcW w:w="2268" w:type="dxa"/>
          </w:tcPr>
          <w:p w14:paraId="2A9C5BA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4B75570F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6F99AD2B" w14:textId="098BCE6D" w:rsidR="00823214" w:rsidRPr="00B81496" w:rsidRDefault="00645093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645093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 w:rsidRPr="00645093">
              <w:rPr>
                <w:rFonts w:ascii="Tahoma" w:hAnsi="Tahoma" w:cs="Tahoma"/>
                <w:sz w:val="24"/>
                <w:szCs w:val="24"/>
              </w:rPr>
              <w:t xml:space="preserve"> Project about web allows</w:t>
            </w:r>
            <w:r>
              <w:rPr>
                <w:rFonts w:ascii="Tahoma" w:hAnsi="Tahoma" w:cs="Tahoma"/>
                <w:sz w:val="24"/>
                <w:szCs w:val="24"/>
              </w:rPr>
              <w:t xml:space="preserve"> customers to find information and order electrical equipment, provide information </w:t>
            </w:r>
            <w:r w:rsidR="0086765A">
              <w:rPr>
                <w:rFonts w:ascii="Tahoma" w:hAnsi="Tahoma" w:cs="Tahoma"/>
                <w:sz w:val="24"/>
                <w:szCs w:val="24"/>
              </w:rPr>
              <w:t xml:space="preserve">project of the company </w:t>
            </w:r>
            <w:r>
              <w:rPr>
                <w:rFonts w:ascii="Tahoma" w:hAnsi="Tahoma" w:cs="Tahoma"/>
                <w:sz w:val="24"/>
                <w:szCs w:val="24"/>
              </w:rPr>
              <w:t>and news about electrical equipment.</w:t>
            </w:r>
          </w:p>
        </w:tc>
      </w:tr>
      <w:tr w:rsidR="00823214" w:rsidRPr="00B81496" w14:paraId="76FCFB70" w14:textId="77777777" w:rsidTr="0036601C">
        <w:trPr>
          <w:trHeight w:val="376"/>
        </w:trPr>
        <w:tc>
          <w:tcPr>
            <w:tcW w:w="2268" w:type="dxa"/>
          </w:tcPr>
          <w:p w14:paraId="78B2716F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bottom w:val="single" w:sz="6" w:space="0" w:color="C0C0C0"/>
              <w:right w:val="single" w:sz="6" w:space="0" w:color="C0C0C0"/>
            </w:tcBorders>
            <w:vAlign w:val="center"/>
          </w:tcPr>
          <w:p w14:paraId="70B6ADBA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  <w:bottom w:val="single" w:sz="6" w:space="0" w:color="C0C0C0"/>
            </w:tcBorders>
            <w:vAlign w:val="center"/>
          </w:tcPr>
          <w:p w14:paraId="2B33A2E5" w14:textId="4C39BF9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030CC6C8" w14:textId="77777777" w:rsidTr="00117E2E">
        <w:trPr>
          <w:trHeight w:val="376"/>
        </w:trPr>
        <w:tc>
          <w:tcPr>
            <w:tcW w:w="2268" w:type="dxa"/>
          </w:tcPr>
          <w:p w14:paraId="6246E621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54F7764D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4823A8B" w14:textId="75B8050D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  <w:tr w:rsidR="00823214" w:rsidRPr="00B81496" w14:paraId="32158FBE" w14:textId="77777777" w:rsidTr="00EB2CA3">
        <w:trPr>
          <w:trHeight w:val="376"/>
        </w:trPr>
        <w:tc>
          <w:tcPr>
            <w:tcW w:w="10936" w:type="dxa"/>
            <w:gridSpan w:val="3"/>
          </w:tcPr>
          <w:p w14:paraId="0C4444F1" w14:textId="7777777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823214" w:rsidRPr="00B81496" w14:paraId="06A2A063" w14:textId="77777777" w:rsidTr="00117E2E">
        <w:trPr>
          <w:trHeight w:val="376"/>
        </w:trPr>
        <w:tc>
          <w:tcPr>
            <w:tcW w:w="2268" w:type="dxa"/>
          </w:tcPr>
          <w:p w14:paraId="5BA47032" w14:textId="2DDA784D" w:rsidR="00823214" w:rsidRPr="00B81496" w:rsidRDefault="00823214" w:rsidP="008A034D">
            <w:pPr>
              <w:pStyle w:val="TableText1"/>
            </w:pPr>
            <w:r w:rsidRPr="00B81496">
              <w:t>From</w:t>
            </w:r>
            <w:r>
              <w:t>: 09/2020</w:t>
            </w:r>
            <w:r w:rsidRPr="00B81496">
              <w:t xml:space="preserve"> </w:t>
            </w:r>
          </w:p>
          <w:p w14:paraId="1B997894" w14:textId="2270DF99" w:rsidR="00823214" w:rsidRPr="00B81496" w:rsidRDefault="00823214" w:rsidP="008A034D">
            <w:pPr>
              <w:pStyle w:val="TableText1"/>
            </w:pPr>
            <w:r w:rsidRPr="00B81496">
              <w:t xml:space="preserve">To: </w:t>
            </w:r>
            <w:r>
              <w:t>10/2020</w:t>
            </w: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69B39783" w14:textId="626F32F9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  <w:lang w:eastAsia="ja-JP"/>
              </w:rPr>
              <w:t>Project Name</w:t>
            </w:r>
            <w:r w:rsidRPr="00B81496">
              <w:rPr>
                <w:rFonts w:ascii="Tahoma" w:hAnsi="Tahoma" w:cs="Tahoma"/>
                <w:sz w:val="24"/>
                <w:szCs w:val="24"/>
              </w:rPr>
              <w:t>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9C85CF3" w14:textId="58A0A93E" w:rsidR="00823214" w:rsidRPr="00B81496" w:rsidRDefault="002505EC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4F92812E" w14:textId="77777777" w:rsidTr="00117E2E">
        <w:trPr>
          <w:trHeight w:val="376"/>
        </w:trPr>
        <w:tc>
          <w:tcPr>
            <w:tcW w:w="2268" w:type="dxa"/>
          </w:tcPr>
          <w:p w14:paraId="2F126FF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15D5DB8" w14:textId="605B2BF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  <w:lang w:eastAsia="ja-JP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Company: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5E14EA3" w14:textId="24B26C50" w:rsidR="00823214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0845AE">
              <w:rPr>
                <w:rFonts w:ascii="Tahoma" w:hAnsi="Tahoma" w:cs="Tahoma"/>
                <w:sz w:val="24"/>
                <w:szCs w:val="24"/>
              </w:rPr>
              <w:t>BK Software Viet Nam., JSC</w:t>
            </w:r>
          </w:p>
        </w:tc>
      </w:tr>
      <w:tr w:rsidR="00823214" w:rsidRPr="00B81496" w14:paraId="7BBBDF11" w14:textId="77777777" w:rsidTr="00117E2E">
        <w:trPr>
          <w:trHeight w:val="376"/>
        </w:trPr>
        <w:tc>
          <w:tcPr>
            <w:tcW w:w="2268" w:type="dxa"/>
          </w:tcPr>
          <w:p w14:paraId="531430D2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8A1C979" w14:textId="1A0CB8AF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B81496">
              <w:rPr>
                <w:rFonts w:ascii="Tahoma" w:hAnsi="Tahoma" w:cs="Tahoma"/>
                <w:sz w:val="24"/>
                <w:szCs w:val="24"/>
              </w:rPr>
              <w:t>Client: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01BAF0FE" w14:textId="3AC16F90" w:rsidR="00823214" w:rsidRPr="000845AE" w:rsidRDefault="005E72F6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Do Muoi </w:t>
            </w:r>
            <w:r w:rsidR="00823214">
              <w:rPr>
                <w:rFonts w:ascii="Tahoma" w:hAnsi="Tahoma" w:cs="Tahoma"/>
                <w:sz w:val="24"/>
                <w:szCs w:val="24"/>
              </w:rPr>
              <w:t>Oriental Medicine</w:t>
            </w:r>
          </w:p>
        </w:tc>
      </w:tr>
      <w:tr w:rsidR="00823214" w:rsidRPr="00B81496" w14:paraId="555799B4" w14:textId="77777777" w:rsidTr="00117E2E">
        <w:trPr>
          <w:trHeight w:val="376"/>
        </w:trPr>
        <w:tc>
          <w:tcPr>
            <w:tcW w:w="2268" w:type="dxa"/>
          </w:tcPr>
          <w:p w14:paraId="30F3ED6A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8E7D354" w14:textId="7E1E53CE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Project size: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0A2EC80" w14:textId="6C820CB4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Team size: </w:t>
            </w:r>
            <w:r>
              <w:rPr>
                <w:rFonts w:ascii="Tahoma" w:hAnsi="Tahoma" w:cs="Tahoma"/>
                <w:sz w:val="24"/>
                <w:szCs w:val="24"/>
              </w:rPr>
              <w:t>4</w:t>
            </w:r>
            <w:r w:rsidRPr="007E64C7">
              <w:rPr>
                <w:rFonts w:ascii="Tahoma" w:hAnsi="Tahoma" w:cs="Tahoma"/>
                <w:sz w:val="24"/>
                <w:szCs w:val="24"/>
              </w:rPr>
              <w:t xml:space="preserve"> people</w:t>
            </w:r>
          </w:p>
        </w:tc>
      </w:tr>
      <w:tr w:rsidR="00823214" w:rsidRPr="00B81496" w14:paraId="3462C84C" w14:textId="77777777" w:rsidTr="00117E2E">
        <w:trPr>
          <w:trHeight w:val="376"/>
        </w:trPr>
        <w:tc>
          <w:tcPr>
            <w:tcW w:w="2268" w:type="dxa"/>
          </w:tcPr>
          <w:p w14:paraId="3FDBE9C4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72A3E7C8" w14:textId="542E53CB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Position: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14FFCCDC" w14:textId="10517D1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Developer</w:t>
            </w:r>
          </w:p>
        </w:tc>
      </w:tr>
      <w:tr w:rsidR="00823214" w:rsidRPr="00B81496" w14:paraId="2F4F1DDA" w14:textId="77777777" w:rsidTr="00117E2E">
        <w:trPr>
          <w:trHeight w:val="376"/>
        </w:trPr>
        <w:tc>
          <w:tcPr>
            <w:tcW w:w="2268" w:type="dxa"/>
          </w:tcPr>
          <w:p w14:paraId="227D3B67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395C9950" w14:textId="2137EBB7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  <w:lang w:eastAsia="ja-JP"/>
              </w:rPr>
              <w:t>Responsibilities: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30726310" w14:textId="4AD0A1AB" w:rsidR="00823214" w:rsidRPr="000845AE" w:rsidRDefault="00823214" w:rsidP="003274C6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Implement</w:t>
            </w:r>
          </w:p>
        </w:tc>
      </w:tr>
      <w:tr w:rsidR="00823214" w:rsidRPr="00B81496" w14:paraId="35D4ECC3" w14:textId="77777777" w:rsidTr="00117E2E">
        <w:trPr>
          <w:trHeight w:val="376"/>
        </w:trPr>
        <w:tc>
          <w:tcPr>
            <w:tcW w:w="2268" w:type="dxa"/>
          </w:tcPr>
          <w:p w14:paraId="5D66A6F9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46208F73" w14:textId="21D07724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Project  Description: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6A2C0551" w14:textId="016654AB" w:rsidR="00823214" w:rsidRPr="0086765A" w:rsidRDefault="0086765A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86765A">
              <w:rPr>
                <w:rFonts w:ascii="Tahoma" w:hAnsi="Tahoma" w:cs="Tahoma"/>
                <w:b/>
                <w:bCs/>
                <w:sz w:val="24"/>
                <w:szCs w:val="24"/>
              </w:rPr>
              <w:t>The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Project about web provides information on oriental medicine products, articles, studies, materials.</w:t>
            </w:r>
          </w:p>
        </w:tc>
      </w:tr>
      <w:tr w:rsidR="00823214" w:rsidRPr="00B81496" w14:paraId="4BF800B0" w14:textId="77777777" w:rsidTr="00117E2E">
        <w:trPr>
          <w:trHeight w:val="376"/>
        </w:trPr>
        <w:tc>
          <w:tcPr>
            <w:tcW w:w="2268" w:type="dxa"/>
          </w:tcPr>
          <w:p w14:paraId="06447766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0BA538E2" w14:textId="55776456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Programming Languages: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5C83EBC0" w14:textId="0943F563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Java, Javascript</w:t>
            </w:r>
          </w:p>
        </w:tc>
      </w:tr>
      <w:tr w:rsidR="00823214" w:rsidRPr="00B81496" w14:paraId="4D155261" w14:textId="77777777" w:rsidTr="00117E2E">
        <w:trPr>
          <w:trHeight w:val="376"/>
        </w:trPr>
        <w:tc>
          <w:tcPr>
            <w:tcW w:w="2268" w:type="dxa"/>
          </w:tcPr>
          <w:p w14:paraId="6D31774E" w14:textId="77777777" w:rsidR="00823214" w:rsidRPr="00B81496" w:rsidRDefault="00823214" w:rsidP="008A034D">
            <w:pPr>
              <w:pStyle w:val="TableText1"/>
            </w:pPr>
          </w:p>
        </w:tc>
        <w:tc>
          <w:tcPr>
            <w:tcW w:w="2520" w:type="dxa"/>
            <w:tcBorders>
              <w:right w:val="single" w:sz="6" w:space="0" w:color="C0C0C0"/>
            </w:tcBorders>
            <w:vAlign w:val="center"/>
          </w:tcPr>
          <w:p w14:paraId="1DBADC2E" w14:textId="23C3A4E0" w:rsidR="00823214" w:rsidRPr="00B81496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 w:rsidRPr="007E64C7">
              <w:rPr>
                <w:rFonts w:ascii="Tahoma" w:hAnsi="Tahoma" w:cs="Tahoma"/>
                <w:sz w:val="24"/>
                <w:szCs w:val="24"/>
              </w:rPr>
              <w:t>Used Technologies:</w:t>
            </w:r>
          </w:p>
        </w:tc>
        <w:tc>
          <w:tcPr>
            <w:tcW w:w="6148" w:type="dxa"/>
            <w:tcBorders>
              <w:left w:val="single" w:sz="6" w:space="0" w:color="C0C0C0"/>
            </w:tcBorders>
            <w:vAlign w:val="center"/>
          </w:tcPr>
          <w:p w14:paraId="249D9978" w14:textId="00008070" w:rsidR="00823214" w:rsidRPr="000845AE" w:rsidRDefault="00823214" w:rsidP="00823214">
            <w:pPr>
              <w:pStyle w:val="TableTex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Spring framework, HTML, CSS, JS, MySQL.</w:t>
            </w:r>
          </w:p>
        </w:tc>
      </w:tr>
    </w:tbl>
    <w:p w14:paraId="5E6D9839" w14:textId="77777777" w:rsidR="00753365" w:rsidRDefault="00753365" w:rsidP="00395693">
      <w:pPr>
        <w:pStyle w:val="TableHeader"/>
      </w:pPr>
    </w:p>
    <w:sectPr w:rsidR="00753365" w:rsidSect="00D01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788034" w14:textId="77777777" w:rsidR="005B7F29" w:rsidRDefault="005B7F29" w:rsidP="00FA09D2">
      <w:r>
        <w:separator/>
      </w:r>
    </w:p>
    <w:p w14:paraId="08DB2C3A" w14:textId="77777777" w:rsidR="005B7F29" w:rsidRDefault="005B7F29" w:rsidP="00FA09D2"/>
    <w:p w14:paraId="5B3C5EBF" w14:textId="77777777" w:rsidR="005B7F29" w:rsidRDefault="005B7F29" w:rsidP="00FA09D2"/>
    <w:p w14:paraId="360BAFA3" w14:textId="77777777" w:rsidR="005B7F29" w:rsidRDefault="005B7F29" w:rsidP="00FA09D2"/>
    <w:p w14:paraId="795DC96B" w14:textId="77777777" w:rsidR="005B7F29" w:rsidRDefault="005B7F29" w:rsidP="00FA09D2"/>
    <w:p w14:paraId="1E04F978" w14:textId="77777777" w:rsidR="005B7F29" w:rsidRDefault="005B7F29" w:rsidP="00FA09D2"/>
    <w:p w14:paraId="3FE34424" w14:textId="77777777" w:rsidR="005B7F29" w:rsidRDefault="005B7F29" w:rsidP="00FA09D2"/>
    <w:p w14:paraId="0CB9E0DD" w14:textId="77777777" w:rsidR="005B7F29" w:rsidRDefault="005B7F29" w:rsidP="00FA09D2"/>
    <w:p w14:paraId="51F43236" w14:textId="77777777" w:rsidR="005B7F29" w:rsidRDefault="005B7F29" w:rsidP="00FA09D2"/>
    <w:p w14:paraId="203716BD" w14:textId="77777777" w:rsidR="005B7F29" w:rsidRDefault="005B7F29" w:rsidP="00FA09D2"/>
    <w:p w14:paraId="7C701152" w14:textId="77777777" w:rsidR="005B7F29" w:rsidRDefault="005B7F29" w:rsidP="00FA09D2"/>
    <w:p w14:paraId="72556D9F" w14:textId="77777777" w:rsidR="005B7F29" w:rsidRDefault="005B7F29" w:rsidP="00FA09D2"/>
    <w:p w14:paraId="525B701C" w14:textId="77777777" w:rsidR="005B7F29" w:rsidRDefault="005B7F29" w:rsidP="00FA09D2"/>
    <w:p w14:paraId="18E8CC0C" w14:textId="77777777" w:rsidR="005B7F29" w:rsidRDefault="005B7F29" w:rsidP="00FA09D2"/>
    <w:p w14:paraId="35E8B516" w14:textId="77777777" w:rsidR="005B7F29" w:rsidRDefault="005B7F29" w:rsidP="00FA09D2"/>
    <w:p w14:paraId="3B77E6D5" w14:textId="77777777" w:rsidR="005B7F29" w:rsidRDefault="005B7F29" w:rsidP="00FA09D2"/>
    <w:p w14:paraId="01DF4B0E" w14:textId="77777777" w:rsidR="005B7F29" w:rsidRDefault="005B7F29" w:rsidP="00FA09D2"/>
    <w:p w14:paraId="6E4F0B1C" w14:textId="77777777" w:rsidR="005B7F29" w:rsidRDefault="005B7F29" w:rsidP="00FA09D2"/>
    <w:p w14:paraId="696A25C3" w14:textId="77777777" w:rsidR="005B7F29" w:rsidRDefault="005B7F29" w:rsidP="00FA09D2"/>
  </w:endnote>
  <w:endnote w:type="continuationSeparator" w:id="0">
    <w:p w14:paraId="7616AC9F" w14:textId="77777777" w:rsidR="005B7F29" w:rsidRDefault="005B7F29" w:rsidP="00FA09D2">
      <w:r>
        <w:continuationSeparator/>
      </w:r>
    </w:p>
    <w:p w14:paraId="5EE93596" w14:textId="77777777" w:rsidR="005B7F29" w:rsidRDefault="005B7F29" w:rsidP="00FA09D2"/>
    <w:p w14:paraId="33B9B600" w14:textId="77777777" w:rsidR="005B7F29" w:rsidRDefault="005B7F29" w:rsidP="00FA09D2"/>
    <w:p w14:paraId="7687F729" w14:textId="77777777" w:rsidR="005B7F29" w:rsidRDefault="005B7F29" w:rsidP="00FA09D2"/>
    <w:p w14:paraId="5921E5F1" w14:textId="77777777" w:rsidR="005B7F29" w:rsidRDefault="005B7F29" w:rsidP="00FA09D2"/>
    <w:p w14:paraId="047F26BF" w14:textId="77777777" w:rsidR="005B7F29" w:rsidRDefault="005B7F29" w:rsidP="00FA09D2"/>
    <w:p w14:paraId="1CFE18D9" w14:textId="77777777" w:rsidR="005B7F29" w:rsidRDefault="005B7F29" w:rsidP="00FA09D2"/>
    <w:p w14:paraId="5B0BFDCB" w14:textId="77777777" w:rsidR="005B7F29" w:rsidRDefault="005B7F29" w:rsidP="00FA09D2"/>
    <w:p w14:paraId="76144117" w14:textId="77777777" w:rsidR="005B7F29" w:rsidRDefault="005B7F29" w:rsidP="00FA09D2"/>
    <w:p w14:paraId="0212023A" w14:textId="77777777" w:rsidR="005B7F29" w:rsidRDefault="005B7F29" w:rsidP="00FA09D2"/>
    <w:p w14:paraId="07EC09B8" w14:textId="77777777" w:rsidR="005B7F29" w:rsidRDefault="005B7F29" w:rsidP="00FA09D2"/>
    <w:p w14:paraId="053D967D" w14:textId="77777777" w:rsidR="005B7F29" w:rsidRDefault="005B7F29" w:rsidP="00FA09D2"/>
    <w:p w14:paraId="26C2FE30" w14:textId="77777777" w:rsidR="005B7F29" w:rsidRDefault="005B7F29" w:rsidP="00FA09D2"/>
    <w:p w14:paraId="219E3848" w14:textId="77777777" w:rsidR="005B7F29" w:rsidRDefault="005B7F29" w:rsidP="00FA09D2"/>
    <w:p w14:paraId="4DE1E19F" w14:textId="77777777" w:rsidR="005B7F29" w:rsidRDefault="005B7F29" w:rsidP="00FA09D2"/>
    <w:p w14:paraId="6D9964D4" w14:textId="77777777" w:rsidR="005B7F29" w:rsidRDefault="005B7F29" w:rsidP="00FA09D2"/>
    <w:p w14:paraId="30BE1194" w14:textId="77777777" w:rsidR="005B7F29" w:rsidRDefault="005B7F29" w:rsidP="00FA09D2"/>
    <w:p w14:paraId="06B51849" w14:textId="77777777" w:rsidR="005B7F29" w:rsidRDefault="005B7F29" w:rsidP="00FA09D2"/>
    <w:p w14:paraId="6C7160DD" w14:textId="77777777" w:rsidR="005B7F29" w:rsidRDefault="005B7F29" w:rsidP="00FA0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2D5C" w14:textId="77777777" w:rsidR="001F4FB9" w:rsidRDefault="001F4FB9" w:rsidP="00FA09D2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9FE70E" w14:textId="77777777" w:rsidR="001F4FB9" w:rsidRDefault="001F4FB9" w:rsidP="00FA09D2">
    <w:pPr>
      <w:pStyle w:val="Footer"/>
    </w:pPr>
  </w:p>
  <w:p w14:paraId="206FEC9D" w14:textId="77777777" w:rsidR="001F4FB9" w:rsidRDefault="001F4FB9" w:rsidP="00FA09D2"/>
  <w:p w14:paraId="00D5056D" w14:textId="77777777" w:rsidR="001F4FB9" w:rsidRDefault="001F4FB9" w:rsidP="00FA09D2"/>
  <w:p w14:paraId="073DD788" w14:textId="77777777" w:rsidR="001F4FB9" w:rsidRDefault="001F4FB9" w:rsidP="00FA09D2"/>
  <w:p w14:paraId="6A8220F8" w14:textId="77777777" w:rsidR="001F4FB9" w:rsidRDefault="001F4FB9" w:rsidP="00FA09D2"/>
  <w:p w14:paraId="1D37C803" w14:textId="77777777" w:rsidR="001F4FB9" w:rsidRDefault="001F4FB9" w:rsidP="00FA09D2"/>
  <w:p w14:paraId="0000EB44" w14:textId="77777777" w:rsidR="001F4FB9" w:rsidRDefault="001F4FB9" w:rsidP="00FA09D2"/>
  <w:p w14:paraId="3E4E50D1" w14:textId="77777777" w:rsidR="001F4FB9" w:rsidRDefault="001F4FB9" w:rsidP="00FA09D2"/>
  <w:p w14:paraId="5D7F35D8" w14:textId="77777777" w:rsidR="001F4FB9" w:rsidRDefault="001F4FB9" w:rsidP="00FA09D2"/>
  <w:p w14:paraId="744197E0" w14:textId="77777777" w:rsidR="001F4FB9" w:rsidRDefault="001F4FB9" w:rsidP="00FA09D2"/>
  <w:p w14:paraId="136C689C" w14:textId="77777777" w:rsidR="001F4FB9" w:rsidRDefault="001F4FB9" w:rsidP="00FA09D2"/>
  <w:p w14:paraId="40F5E271" w14:textId="77777777" w:rsidR="001F4FB9" w:rsidRDefault="001F4FB9" w:rsidP="00FA09D2"/>
  <w:p w14:paraId="33FCE49D" w14:textId="77777777" w:rsidR="001F4FB9" w:rsidRDefault="001F4FB9" w:rsidP="00FA09D2"/>
  <w:p w14:paraId="07DB3387" w14:textId="77777777" w:rsidR="001F4FB9" w:rsidRDefault="001F4FB9" w:rsidP="00FA09D2"/>
  <w:p w14:paraId="7F54895F" w14:textId="77777777" w:rsidR="001F4FB9" w:rsidRDefault="001F4FB9" w:rsidP="00FA09D2"/>
  <w:p w14:paraId="6926FEB7" w14:textId="77777777" w:rsidR="001F4FB9" w:rsidRDefault="001F4FB9" w:rsidP="00FA09D2"/>
  <w:p w14:paraId="1806A067" w14:textId="77777777" w:rsidR="001F4FB9" w:rsidRDefault="001F4FB9" w:rsidP="00FA09D2"/>
  <w:p w14:paraId="514454CD" w14:textId="77777777" w:rsidR="001F4FB9" w:rsidRDefault="001F4FB9" w:rsidP="00FA09D2"/>
  <w:p w14:paraId="45761DF4" w14:textId="77777777" w:rsidR="001F4FB9" w:rsidRDefault="001F4FB9" w:rsidP="00FA09D2"/>
  <w:p w14:paraId="5F67FF8B" w14:textId="77777777" w:rsidR="001F4FB9" w:rsidRDefault="001F4FB9" w:rsidP="00FA09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21FD8" w14:textId="3A848D76" w:rsidR="001F4FB9" w:rsidRDefault="006F1BEB" w:rsidP="00FA09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13A6B52" wp14:editId="6386840B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C495F30" id="Line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" strokecolor="#969696" strokeweight="1pt"/>
          </w:pict>
        </mc:Fallback>
      </mc:AlternateContent>
    </w:r>
  </w:p>
  <w:p w14:paraId="6ECC85A5" w14:textId="77777777" w:rsidR="001F4FB9" w:rsidRDefault="001F4FB9" w:rsidP="00FA09D2">
    <w:pPr>
      <w:pStyle w:val="Footer"/>
    </w:pPr>
    <w:r w:rsidRPr="00DC799F">
      <w:t xml:space="preserve">Page </w:t>
    </w:r>
    <w:r w:rsidRPr="00DC799F">
      <w:fldChar w:fldCharType="begin"/>
    </w:r>
    <w:r w:rsidRPr="00DC799F">
      <w:instrText xml:space="preserve"> PAGE </w:instrText>
    </w:r>
    <w:r w:rsidRPr="00DC799F">
      <w:fldChar w:fldCharType="separate"/>
    </w:r>
    <w:r w:rsidR="00E4364C">
      <w:rPr>
        <w:noProof/>
      </w:rPr>
      <w:t>2</w:t>
    </w:r>
    <w:r w:rsidRPr="00DC799F">
      <w:fldChar w:fldCharType="end"/>
    </w:r>
    <w:r w:rsidRPr="00DC799F">
      <w:t xml:space="preserve"> of </w:t>
    </w:r>
    <w:r w:rsidR="005B7F29">
      <w:fldChar w:fldCharType="begin"/>
    </w:r>
    <w:r w:rsidR="005B7F29">
      <w:instrText xml:space="preserve"> NUMPAGES </w:instrText>
    </w:r>
    <w:r w:rsidR="005B7F29">
      <w:fldChar w:fldCharType="separate"/>
    </w:r>
    <w:r w:rsidR="00E4364C">
      <w:rPr>
        <w:noProof/>
      </w:rPr>
      <w:t>3</w:t>
    </w:r>
    <w:r w:rsidR="005B7F2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957F0" w14:textId="6348DCFD" w:rsidR="001F4FB9" w:rsidRPr="00643F8D" w:rsidRDefault="006F1BEB" w:rsidP="00FA09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3408FF" wp14:editId="7136EDAC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29445616" id="Line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" strokecolor="#969696" strokeweight="1pt"/>
          </w:pict>
        </mc:Fallback>
      </mc:AlternateContent>
    </w:r>
  </w:p>
  <w:p w14:paraId="0F7F8940" w14:textId="77777777" w:rsidR="001F4FB9" w:rsidRDefault="001F4FB9" w:rsidP="00FA09D2">
    <w:pPr>
      <w:pStyle w:val="Footer"/>
    </w:pPr>
    <w:r>
      <w:tab/>
    </w:r>
    <w:r w:rsidRPr="00643F8D">
      <w:t xml:space="preserve">Page </w:t>
    </w:r>
    <w:r w:rsidRPr="00643F8D">
      <w:fldChar w:fldCharType="begin"/>
    </w:r>
    <w:r w:rsidRPr="00643F8D">
      <w:instrText xml:space="preserve"> PAGE </w:instrText>
    </w:r>
    <w:r w:rsidRPr="00643F8D">
      <w:fldChar w:fldCharType="separate"/>
    </w:r>
    <w:r w:rsidR="00E4364C">
      <w:rPr>
        <w:noProof/>
      </w:rPr>
      <w:t>1</w:t>
    </w:r>
    <w:r w:rsidRPr="00643F8D">
      <w:fldChar w:fldCharType="end"/>
    </w:r>
    <w:r w:rsidRPr="00643F8D">
      <w:t xml:space="preserve"> of </w:t>
    </w:r>
    <w:r w:rsidR="005B7F29">
      <w:fldChar w:fldCharType="begin"/>
    </w:r>
    <w:r w:rsidR="005B7F29">
      <w:instrText xml:space="preserve"> NUMPAGES </w:instrText>
    </w:r>
    <w:r w:rsidR="005B7F29">
      <w:fldChar w:fldCharType="separate"/>
    </w:r>
    <w:r w:rsidR="00E4364C">
      <w:rPr>
        <w:noProof/>
      </w:rPr>
      <w:t>3</w:t>
    </w:r>
    <w:r w:rsidR="005B7F2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570EC" w14:textId="77777777" w:rsidR="005B7F29" w:rsidRDefault="005B7F29" w:rsidP="00FA09D2">
      <w:r>
        <w:separator/>
      </w:r>
    </w:p>
    <w:p w14:paraId="0E39CB1B" w14:textId="77777777" w:rsidR="005B7F29" w:rsidRDefault="005B7F29" w:rsidP="00FA09D2"/>
    <w:p w14:paraId="5A317537" w14:textId="77777777" w:rsidR="005B7F29" w:rsidRDefault="005B7F29" w:rsidP="00FA09D2"/>
    <w:p w14:paraId="366AB7D7" w14:textId="77777777" w:rsidR="005B7F29" w:rsidRDefault="005B7F29" w:rsidP="00FA09D2"/>
    <w:p w14:paraId="371B8C6C" w14:textId="77777777" w:rsidR="005B7F29" w:rsidRDefault="005B7F29" w:rsidP="00FA09D2"/>
    <w:p w14:paraId="36E6D27E" w14:textId="77777777" w:rsidR="005B7F29" w:rsidRDefault="005B7F29" w:rsidP="00FA09D2"/>
    <w:p w14:paraId="5025FBA5" w14:textId="77777777" w:rsidR="005B7F29" w:rsidRDefault="005B7F29" w:rsidP="00FA09D2"/>
    <w:p w14:paraId="5C33DAE8" w14:textId="77777777" w:rsidR="005B7F29" w:rsidRDefault="005B7F29" w:rsidP="00FA09D2"/>
    <w:p w14:paraId="4C61DAAF" w14:textId="77777777" w:rsidR="005B7F29" w:rsidRDefault="005B7F29" w:rsidP="00FA09D2"/>
    <w:p w14:paraId="610F54B2" w14:textId="77777777" w:rsidR="005B7F29" w:rsidRDefault="005B7F29" w:rsidP="00FA09D2"/>
    <w:p w14:paraId="24312ACD" w14:textId="77777777" w:rsidR="005B7F29" w:rsidRDefault="005B7F29" w:rsidP="00FA09D2"/>
    <w:p w14:paraId="0D43B0CD" w14:textId="77777777" w:rsidR="005B7F29" w:rsidRDefault="005B7F29" w:rsidP="00FA09D2"/>
    <w:p w14:paraId="78E25008" w14:textId="77777777" w:rsidR="005B7F29" w:rsidRDefault="005B7F29" w:rsidP="00FA09D2"/>
    <w:p w14:paraId="1D253F84" w14:textId="77777777" w:rsidR="005B7F29" w:rsidRDefault="005B7F29" w:rsidP="00FA09D2"/>
    <w:p w14:paraId="39026121" w14:textId="77777777" w:rsidR="005B7F29" w:rsidRDefault="005B7F29" w:rsidP="00FA09D2"/>
    <w:p w14:paraId="2B54EEFB" w14:textId="77777777" w:rsidR="005B7F29" w:rsidRDefault="005B7F29" w:rsidP="00FA09D2"/>
    <w:p w14:paraId="7460CB4D" w14:textId="77777777" w:rsidR="005B7F29" w:rsidRDefault="005B7F29" w:rsidP="00FA09D2"/>
    <w:p w14:paraId="40644B0C" w14:textId="77777777" w:rsidR="005B7F29" w:rsidRDefault="005B7F29" w:rsidP="00FA09D2"/>
    <w:p w14:paraId="629FF1C9" w14:textId="77777777" w:rsidR="005B7F29" w:rsidRDefault="005B7F29" w:rsidP="00FA09D2"/>
  </w:footnote>
  <w:footnote w:type="continuationSeparator" w:id="0">
    <w:p w14:paraId="2FD8A68D" w14:textId="77777777" w:rsidR="005B7F29" w:rsidRDefault="005B7F29" w:rsidP="00FA09D2">
      <w:r>
        <w:continuationSeparator/>
      </w:r>
    </w:p>
    <w:p w14:paraId="257A2FAA" w14:textId="77777777" w:rsidR="005B7F29" w:rsidRDefault="005B7F29" w:rsidP="00FA09D2"/>
    <w:p w14:paraId="5B834853" w14:textId="77777777" w:rsidR="005B7F29" w:rsidRDefault="005B7F29" w:rsidP="00FA09D2"/>
    <w:p w14:paraId="567A8180" w14:textId="77777777" w:rsidR="005B7F29" w:rsidRDefault="005B7F29" w:rsidP="00FA09D2"/>
    <w:p w14:paraId="34C6F42D" w14:textId="77777777" w:rsidR="005B7F29" w:rsidRDefault="005B7F29" w:rsidP="00FA09D2"/>
    <w:p w14:paraId="4F9232AC" w14:textId="77777777" w:rsidR="005B7F29" w:rsidRDefault="005B7F29" w:rsidP="00FA09D2"/>
    <w:p w14:paraId="36AEBF89" w14:textId="77777777" w:rsidR="005B7F29" w:rsidRDefault="005B7F29" w:rsidP="00FA09D2"/>
    <w:p w14:paraId="68F6B672" w14:textId="77777777" w:rsidR="005B7F29" w:rsidRDefault="005B7F29" w:rsidP="00FA09D2"/>
    <w:p w14:paraId="5BC21EC9" w14:textId="77777777" w:rsidR="005B7F29" w:rsidRDefault="005B7F29" w:rsidP="00FA09D2"/>
    <w:p w14:paraId="4123EA06" w14:textId="77777777" w:rsidR="005B7F29" w:rsidRDefault="005B7F29" w:rsidP="00FA09D2"/>
    <w:p w14:paraId="19D5BC54" w14:textId="77777777" w:rsidR="005B7F29" w:rsidRDefault="005B7F29" w:rsidP="00FA09D2"/>
    <w:p w14:paraId="37A69551" w14:textId="77777777" w:rsidR="005B7F29" w:rsidRDefault="005B7F29" w:rsidP="00FA09D2"/>
    <w:p w14:paraId="0CBB241D" w14:textId="77777777" w:rsidR="005B7F29" w:rsidRDefault="005B7F29" w:rsidP="00FA09D2"/>
    <w:p w14:paraId="02651E4B" w14:textId="77777777" w:rsidR="005B7F29" w:rsidRDefault="005B7F29" w:rsidP="00FA09D2"/>
    <w:p w14:paraId="7C47C7BC" w14:textId="77777777" w:rsidR="005B7F29" w:rsidRDefault="005B7F29" w:rsidP="00FA09D2"/>
    <w:p w14:paraId="68C662BF" w14:textId="77777777" w:rsidR="005B7F29" w:rsidRDefault="005B7F29" w:rsidP="00FA09D2"/>
    <w:p w14:paraId="1DC715ED" w14:textId="77777777" w:rsidR="005B7F29" w:rsidRDefault="005B7F29" w:rsidP="00FA09D2"/>
    <w:p w14:paraId="79A0E515" w14:textId="77777777" w:rsidR="005B7F29" w:rsidRDefault="005B7F29" w:rsidP="00FA09D2"/>
    <w:p w14:paraId="2C815B7A" w14:textId="77777777" w:rsidR="005B7F29" w:rsidRDefault="005B7F29" w:rsidP="00FA09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73E7A" w14:textId="77777777" w:rsidR="001F4FB9" w:rsidRDefault="001F4FB9" w:rsidP="00FA09D2"/>
  <w:p w14:paraId="35048F6F" w14:textId="77777777" w:rsidR="001F4FB9" w:rsidRDefault="001F4FB9" w:rsidP="00FA09D2"/>
  <w:p w14:paraId="0AFF693F" w14:textId="77777777" w:rsidR="001F4FB9" w:rsidRDefault="001F4FB9" w:rsidP="00FA09D2"/>
  <w:p w14:paraId="03755A27" w14:textId="77777777" w:rsidR="001F4FB9" w:rsidRDefault="001F4FB9" w:rsidP="00FA09D2"/>
  <w:p w14:paraId="4810297D" w14:textId="77777777" w:rsidR="001F4FB9" w:rsidRDefault="001F4FB9" w:rsidP="00FA09D2"/>
  <w:p w14:paraId="2F147767" w14:textId="77777777" w:rsidR="001F4FB9" w:rsidRDefault="001F4FB9" w:rsidP="00FA09D2"/>
  <w:p w14:paraId="3F357FD6" w14:textId="77777777" w:rsidR="001F4FB9" w:rsidRDefault="001F4FB9" w:rsidP="00FA09D2"/>
  <w:p w14:paraId="02761148" w14:textId="77777777" w:rsidR="001F4FB9" w:rsidRDefault="001F4FB9" w:rsidP="00FA09D2"/>
  <w:p w14:paraId="0681B726" w14:textId="77777777" w:rsidR="001F4FB9" w:rsidRDefault="001F4FB9" w:rsidP="00FA09D2"/>
  <w:p w14:paraId="395BE4EE" w14:textId="77777777" w:rsidR="001F4FB9" w:rsidRDefault="001F4FB9" w:rsidP="00FA09D2"/>
  <w:p w14:paraId="156A4ACE" w14:textId="77777777" w:rsidR="001F4FB9" w:rsidRDefault="001F4FB9" w:rsidP="00FA09D2"/>
  <w:p w14:paraId="29C48EEA" w14:textId="77777777" w:rsidR="001F4FB9" w:rsidRDefault="001F4FB9" w:rsidP="00FA09D2"/>
  <w:p w14:paraId="74AB64D2" w14:textId="77777777" w:rsidR="001F4FB9" w:rsidRDefault="001F4FB9" w:rsidP="00FA09D2"/>
  <w:p w14:paraId="6E47C6DF" w14:textId="77777777" w:rsidR="001F4FB9" w:rsidRDefault="001F4FB9" w:rsidP="00FA09D2"/>
  <w:p w14:paraId="52A53925" w14:textId="77777777" w:rsidR="001F4FB9" w:rsidRDefault="001F4FB9" w:rsidP="00FA09D2"/>
  <w:p w14:paraId="278E1C15" w14:textId="77777777" w:rsidR="001F4FB9" w:rsidRDefault="001F4FB9" w:rsidP="00FA09D2"/>
  <w:p w14:paraId="11D80ABA" w14:textId="77777777" w:rsidR="001F4FB9" w:rsidRDefault="001F4FB9" w:rsidP="00FA09D2"/>
  <w:p w14:paraId="282044C8" w14:textId="77777777" w:rsidR="001F4FB9" w:rsidRDefault="001F4FB9" w:rsidP="00FA09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EEC55" w14:textId="48AF814C" w:rsidR="001F4FB9" w:rsidRDefault="001F4FB9" w:rsidP="00FA09D2">
    <w:pPr>
      <w:pStyle w:val="Header"/>
    </w:pPr>
    <w:r>
      <w:tab/>
    </w:r>
    <w:r w:rsidR="00A46B1D">
      <w:t>NGO QUANG HUY</w:t>
    </w:r>
    <w:r w:rsidR="003860E1">
      <w:t xml:space="preserve"> </w:t>
    </w:r>
    <w:r>
      <w:t>- Resume</w:t>
    </w:r>
  </w:p>
  <w:p w14:paraId="45BD6F7E" w14:textId="19237BDE" w:rsidR="001F4FB9" w:rsidRDefault="006F1BEB" w:rsidP="00FA09D2"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16FED2" wp14:editId="01B1B2C2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132D3619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fCFAIAACkEAAAOAAAAZHJzL2Uyb0RvYy54bWysU8GO2jAQvVfqP1i+QxJIWY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" strokecolor="#969696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0C5D0" w14:textId="77777777" w:rsidR="001F4FB9" w:rsidRDefault="001F4FB9" w:rsidP="00FA09D2">
    <w:pPr>
      <w:pStyle w:val="Header"/>
    </w:pPr>
  </w:p>
  <w:p w14:paraId="5DC19820" w14:textId="77777777" w:rsidR="001F4FB9" w:rsidRDefault="001F4FB9" w:rsidP="00FA09D2">
    <w:pPr>
      <w:pStyle w:val="Header"/>
    </w:pPr>
  </w:p>
  <w:p w14:paraId="66F5DC1D" w14:textId="77777777" w:rsidR="001F4FB9" w:rsidRDefault="001F4FB9" w:rsidP="00FA09D2">
    <w:pPr>
      <w:pStyle w:val="Header"/>
    </w:pPr>
  </w:p>
  <w:p w14:paraId="010A323C" w14:textId="77777777" w:rsidR="001F4FB9" w:rsidRDefault="001F4FB9" w:rsidP="00FA09D2">
    <w:pPr>
      <w:pStyle w:val="Header"/>
    </w:pPr>
  </w:p>
  <w:p w14:paraId="7F35D846" w14:textId="77777777" w:rsidR="001F4FB9" w:rsidRDefault="001F4FB9" w:rsidP="00FA09D2">
    <w:pPr>
      <w:pStyle w:val="Header"/>
    </w:pPr>
  </w:p>
  <w:p w14:paraId="4FB6E346" w14:textId="77777777" w:rsidR="001F4FB9" w:rsidRDefault="001F4FB9" w:rsidP="00FA0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B8B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39DADDEA"/>
    <w:lvl w:ilvl="0">
      <w:numFmt w:val="decimal"/>
      <w:pStyle w:val="Achievement"/>
      <w:lvlText w:val="*"/>
      <w:lvlJc w:val="left"/>
    </w:lvl>
  </w:abstractNum>
  <w:abstractNum w:abstractNumId="2">
    <w:nsid w:val="01595D7A"/>
    <w:multiLevelType w:val="hybridMultilevel"/>
    <w:tmpl w:val="A68008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27450"/>
    <w:multiLevelType w:val="hybridMultilevel"/>
    <w:tmpl w:val="F76C7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BD3295"/>
    <w:multiLevelType w:val="hybridMultilevel"/>
    <w:tmpl w:val="9392E8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1F0109"/>
    <w:multiLevelType w:val="hybridMultilevel"/>
    <w:tmpl w:val="E7AEB434"/>
    <w:lvl w:ilvl="0" w:tplc="6172E618">
      <w:start w:val="1"/>
      <w:numFmt w:val="bullet"/>
      <w:pStyle w:val="ListBullet"/>
      <w:lvlText w:val=""/>
      <w:lvlJc w:val="left"/>
      <w:pPr>
        <w:tabs>
          <w:tab w:val="num" w:pos="2268"/>
        </w:tabs>
        <w:ind w:left="2310" w:hanging="33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440527"/>
    <w:multiLevelType w:val="hybridMultilevel"/>
    <w:tmpl w:val="821CCAFE"/>
    <w:lvl w:ilvl="0" w:tplc="FFFFFFFF"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0535B"/>
    <w:multiLevelType w:val="hybridMultilevel"/>
    <w:tmpl w:val="FE7E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AC2A0E"/>
    <w:multiLevelType w:val="hybridMultilevel"/>
    <w:tmpl w:val="0BB0C6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A2037B6"/>
    <w:multiLevelType w:val="hybridMultilevel"/>
    <w:tmpl w:val="2334D8AC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854AB"/>
    <w:multiLevelType w:val="hybridMultilevel"/>
    <w:tmpl w:val="0652F39A"/>
    <w:lvl w:ilvl="0" w:tplc="B33A636C">
      <w:start w:val="1"/>
      <w:numFmt w:val="bullet"/>
      <w:pStyle w:val="listLevel0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451760"/>
    <w:multiLevelType w:val="hybridMultilevel"/>
    <w:tmpl w:val="C86EADB8"/>
    <w:lvl w:ilvl="0" w:tplc="E0FEFFEE">
      <w:start w:val="1"/>
      <w:numFmt w:val="bullet"/>
      <w:lvlText w:val="-"/>
      <w:lvlJc w:val="left"/>
      <w:pPr>
        <w:tabs>
          <w:tab w:val="num" w:pos="705"/>
        </w:tabs>
        <w:ind w:left="375" w:hanging="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C73A92"/>
    <w:multiLevelType w:val="hybridMultilevel"/>
    <w:tmpl w:val="4204EB70"/>
    <w:lvl w:ilvl="0" w:tplc="EFB8F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F0E57"/>
    <w:multiLevelType w:val="hybridMultilevel"/>
    <w:tmpl w:val="94F2A192"/>
    <w:lvl w:ilvl="0" w:tplc="C7800D8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FDD35A0"/>
    <w:multiLevelType w:val="hybridMultilevel"/>
    <w:tmpl w:val="8A324358"/>
    <w:lvl w:ilvl="0" w:tplc="E848A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C9"/>
    <w:rsid w:val="00005798"/>
    <w:rsid w:val="00011F9F"/>
    <w:rsid w:val="00012FD4"/>
    <w:rsid w:val="0001300B"/>
    <w:rsid w:val="00015385"/>
    <w:rsid w:val="00017740"/>
    <w:rsid w:val="000218C9"/>
    <w:rsid w:val="00023DC6"/>
    <w:rsid w:val="00023EAD"/>
    <w:rsid w:val="00026310"/>
    <w:rsid w:val="000321CA"/>
    <w:rsid w:val="0003413A"/>
    <w:rsid w:val="0004019A"/>
    <w:rsid w:val="00040F26"/>
    <w:rsid w:val="00041E4C"/>
    <w:rsid w:val="000437B3"/>
    <w:rsid w:val="00043F56"/>
    <w:rsid w:val="0004780D"/>
    <w:rsid w:val="00051EF2"/>
    <w:rsid w:val="00060F3D"/>
    <w:rsid w:val="00062AA0"/>
    <w:rsid w:val="000632A7"/>
    <w:rsid w:val="000723C3"/>
    <w:rsid w:val="00073358"/>
    <w:rsid w:val="0007381E"/>
    <w:rsid w:val="000747A8"/>
    <w:rsid w:val="00074E7B"/>
    <w:rsid w:val="00075AA5"/>
    <w:rsid w:val="00076D54"/>
    <w:rsid w:val="0008041A"/>
    <w:rsid w:val="00081184"/>
    <w:rsid w:val="0008179F"/>
    <w:rsid w:val="00082B42"/>
    <w:rsid w:val="000845AE"/>
    <w:rsid w:val="00085BB2"/>
    <w:rsid w:val="0009082B"/>
    <w:rsid w:val="000970CD"/>
    <w:rsid w:val="000A3F90"/>
    <w:rsid w:val="000B17A8"/>
    <w:rsid w:val="000B3B24"/>
    <w:rsid w:val="000B6FE3"/>
    <w:rsid w:val="000C25D4"/>
    <w:rsid w:val="000C404E"/>
    <w:rsid w:val="000C4432"/>
    <w:rsid w:val="000D1443"/>
    <w:rsid w:val="000D7763"/>
    <w:rsid w:val="000D7985"/>
    <w:rsid w:val="000D7DD7"/>
    <w:rsid w:val="000F0F71"/>
    <w:rsid w:val="000F25CA"/>
    <w:rsid w:val="000F2A89"/>
    <w:rsid w:val="000F57E5"/>
    <w:rsid w:val="000F5DFC"/>
    <w:rsid w:val="001018D0"/>
    <w:rsid w:val="00101E20"/>
    <w:rsid w:val="00104A96"/>
    <w:rsid w:val="001078EE"/>
    <w:rsid w:val="001114E4"/>
    <w:rsid w:val="00112EC0"/>
    <w:rsid w:val="00113B9E"/>
    <w:rsid w:val="001149DE"/>
    <w:rsid w:val="00117E2E"/>
    <w:rsid w:val="00125179"/>
    <w:rsid w:val="001269D1"/>
    <w:rsid w:val="001315C3"/>
    <w:rsid w:val="001328A3"/>
    <w:rsid w:val="00136937"/>
    <w:rsid w:val="00144C21"/>
    <w:rsid w:val="001454F9"/>
    <w:rsid w:val="0014795E"/>
    <w:rsid w:val="00147F95"/>
    <w:rsid w:val="00150C2D"/>
    <w:rsid w:val="0015238E"/>
    <w:rsid w:val="00152B8F"/>
    <w:rsid w:val="00152CCD"/>
    <w:rsid w:val="001543B4"/>
    <w:rsid w:val="00155840"/>
    <w:rsid w:val="0015630A"/>
    <w:rsid w:val="001566E4"/>
    <w:rsid w:val="00162DAE"/>
    <w:rsid w:val="001651C9"/>
    <w:rsid w:val="00167151"/>
    <w:rsid w:val="00173408"/>
    <w:rsid w:val="00174273"/>
    <w:rsid w:val="00174CC7"/>
    <w:rsid w:val="001804D9"/>
    <w:rsid w:val="00181D8A"/>
    <w:rsid w:val="00182DC0"/>
    <w:rsid w:val="00183F9F"/>
    <w:rsid w:val="00184773"/>
    <w:rsid w:val="001859AC"/>
    <w:rsid w:val="0019171D"/>
    <w:rsid w:val="0019255B"/>
    <w:rsid w:val="00192D0E"/>
    <w:rsid w:val="00192D91"/>
    <w:rsid w:val="00196BF9"/>
    <w:rsid w:val="001A0504"/>
    <w:rsid w:val="001A512D"/>
    <w:rsid w:val="001B25EE"/>
    <w:rsid w:val="001B524B"/>
    <w:rsid w:val="001B71EB"/>
    <w:rsid w:val="001C459E"/>
    <w:rsid w:val="001C466F"/>
    <w:rsid w:val="001C4ED3"/>
    <w:rsid w:val="001D1FE7"/>
    <w:rsid w:val="001D4D45"/>
    <w:rsid w:val="001D68C1"/>
    <w:rsid w:val="001D6C8D"/>
    <w:rsid w:val="001E271D"/>
    <w:rsid w:val="001E5F51"/>
    <w:rsid w:val="001E72DB"/>
    <w:rsid w:val="001E7A2D"/>
    <w:rsid w:val="001F4FB9"/>
    <w:rsid w:val="002010F8"/>
    <w:rsid w:val="002011B3"/>
    <w:rsid w:val="0020603A"/>
    <w:rsid w:val="0020611C"/>
    <w:rsid w:val="00212556"/>
    <w:rsid w:val="00212A0A"/>
    <w:rsid w:val="002132DD"/>
    <w:rsid w:val="002179E3"/>
    <w:rsid w:val="00223D84"/>
    <w:rsid w:val="00225589"/>
    <w:rsid w:val="002301DD"/>
    <w:rsid w:val="0023138F"/>
    <w:rsid w:val="00231DCF"/>
    <w:rsid w:val="00232BF1"/>
    <w:rsid w:val="00232BF9"/>
    <w:rsid w:val="002333A2"/>
    <w:rsid w:val="00233716"/>
    <w:rsid w:val="00244AA9"/>
    <w:rsid w:val="00246C5D"/>
    <w:rsid w:val="00246CFF"/>
    <w:rsid w:val="002505EC"/>
    <w:rsid w:val="00251F6C"/>
    <w:rsid w:val="00252490"/>
    <w:rsid w:val="00253D62"/>
    <w:rsid w:val="002564CB"/>
    <w:rsid w:val="00262052"/>
    <w:rsid w:val="00264396"/>
    <w:rsid w:val="00265CA4"/>
    <w:rsid w:val="00267C1C"/>
    <w:rsid w:val="00271714"/>
    <w:rsid w:val="002747DD"/>
    <w:rsid w:val="00277D2D"/>
    <w:rsid w:val="00280500"/>
    <w:rsid w:val="00283384"/>
    <w:rsid w:val="00287F09"/>
    <w:rsid w:val="002903CB"/>
    <w:rsid w:val="002A1CB8"/>
    <w:rsid w:val="002A1E23"/>
    <w:rsid w:val="002A3345"/>
    <w:rsid w:val="002A7335"/>
    <w:rsid w:val="002B1550"/>
    <w:rsid w:val="002B64A7"/>
    <w:rsid w:val="002B79B2"/>
    <w:rsid w:val="002C0839"/>
    <w:rsid w:val="002C276E"/>
    <w:rsid w:val="002C3C9D"/>
    <w:rsid w:val="002D17F5"/>
    <w:rsid w:val="002D215A"/>
    <w:rsid w:val="002D3C74"/>
    <w:rsid w:val="002D4C8C"/>
    <w:rsid w:val="002D501B"/>
    <w:rsid w:val="002D61B1"/>
    <w:rsid w:val="002D7102"/>
    <w:rsid w:val="002E0A45"/>
    <w:rsid w:val="002E1ED1"/>
    <w:rsid w:val="002E60BD"/>
    <w:rsid w:val="002E71E4"/>
    <w:rsid w:val="002F49E8"/>
    <w:rsid w:val="00301707"/>
    <w:rsid w:val="00302928"/>
    <w:rsid w:val="00304D34"/>
    <w:rsid w:val="00304FE2"/>
    <w:rsid w:val="003152B0"/>
    <w:rsid w:val="00315798"/>
    <w:rsid w:val="00317A78"/>
    <w:rsid w:val="003212A4"/>
    <w:rsid w:val="0032667B"/>
    <w:rsid w:val="00326F51"/>
    <w:rsid w:val="003274C6"/>
    <w:rsid w:val="00330CB0"/>
    <w:rsid w:val="00333B7C"/>
    <w:rsid w:val="00334F56"/>
    <w:rsid w:val="003351A7"/>
    <w:rsid w:val="00335E3A"/>
    <w:rsid w:val="00337335"/>
    <w:rsid w:val="003403CB"/>
    <w:rsid w:val="00340B73"/>
    <w:rsid w:val="00341B87"/>
    <w:rsid w:val="00345601"/>
    <w:rsid w:val="003537E9"/>
    <w:rsid w:val="003538D1"/>
    <w:rsid w:val="00353D8B"/>
    <w:rsid w:val="0035423C"/>
    <w:rsid w:val="00363B8F"/>
    <w:rsid w:val="0036601C"/>
    <w:rsid w:val="003711AB"/>
    <w:rsid w:val="00373DF5"/>
    <w:rsid w:val="00375DB4"/>
    <w:rsid w:val="0037660B"/>
    <w:rsid w:val="003774A3"/>
    <w:rsid w:val="003860E1"/>
    <w:rsid w:val="0039463E"/>
    <w:rsid w:val="00395693"/>
    <w:rsid w:val="003A5413"/>
    <w:rsid w:val="003A6E92"/>
    <w:rsid w:val="003A76AC"/>
    <w:rsid w:val="003B74BC"/>
    <w:rsid w:val="003C0AD0"/>
    <w:rsid w:val="003C27A8"/>
    <w:rsid w:val="003C75EF"/>
    <w:rsid w:val="003D07DD"/>
    <w:rsid w:val="003D24EB"/>
    <w:rsid w:val="003D65A0"/>
    <w:rsid w:val="003D72AA"/>
    <w:rsid w:val="003E12EC"/>
    <w:rsid w:val="003E6517"/>
    <w:rsid w:val="003E7BCD"/>
    <w:rsid w:val="003F0FD5"/>
    <w:rsid w:val="003F3AFB"/>
    <w:rsid w:val="003F6BD6"/>
    <w:rsid w:val="003F6C2B"/>
    <w:rsid w:val="00400E69"/>
    <w:rsid w:val="00404033"/>
    <w:rsid w:val="00404D25"/>
    <w:rsid w:val="00406713"/>
    <w:rsid w:val="00410FED"/>
    <w:rsid w:val="00411619"/>
    <w:rsid w:val="004312A8"/>
    <w:rsid w:val="0043659A"/>
    <w:rsid w:val="00445491"/>
    <w:rsid w:val="0044699F"/>
    <w:rsid w:val="00446D2C"/>
    <w:rsid w:val="00446D36"/>
    <w:rsid w:val="004476A3"/>
    <w:rsid w:val="00451A01"/>
    <w:rsid w:val="00453E6B"/>
    <w:rsid w:val="00460720"/>
    <w:rsid w:val="004608DF"/>
    <w:rsid w:val="00464C76"/>
    <w:rsid w:val="004766F2"/>
    <w:rsid w:val="00476BF7"/>
    <w:rsid w:val="0048543D"/>
    <w:rsid w:val="00485705"/>
    <w:rsid w:val="00485977"/>
    <w:rsid w:val="0049600A"/>
    <w:rsid w:val="004B5841"/>
    <w:rsid w:val="004C0D10"/>
    <w:rsid w:val="004D7596"/>
    <w:rsid w:val="004D7782"/>
    <w:rsid w:val="004F04EB"/>
    <w:rsid w:val="004F1C1D"/>
    <w:rsid w:val="004F37FA"/>
    <w:rsid w:val="004F44AD"/>
    <w:rsid w:val="004F4CD6"/>
    <w:rsid w:val="004F7057"/>
    <w:rsid w:val="00502F04"/>
    <w:rsid w:val="00503A48"/>
    <w:rsid w:val="005063CD"/>
    <w:rsid w:val="00514D1A"/>
    <w:rsid w:val="005171BB"/>
    <w:rsid w:val="00517D18"/>
    <w:rsid w:val="005224C4"/>
    <w:rsid w:val="0052326E"/>
    <w:rsid w:val="005270CC"/>
    <w:rsid w:val="0052764B"/>
    <w:rsid w:val="005303CE"/>
    <w:rsid w:val="00530B30"/>
    <w:rsid w:val="00532CC9"/>
    <w:rsid w:val="005349BC"/>
    <w:rsid w:val="0054144B"/>
    <w:rsid w:val="00542DB1"/>
    <w:rsid w:val="00546100"/>
    <w:rsid w:val="005511A4"/>
    <w:rsid w:val="00554272"/>
    <w:rsid w:val="00555C34"/>
    <w:rsid w:val="00560842"/>
    <w:rsid w:val="0056153C"/>
    <w:rsid w:val="005634B8"/>
    <w:rsid w:val="005643C2"/>
    <w:rsid w:val="0057049A"/>
    <w:rsid w:val="00570DAB"/>
    <w:rsid w:val="0058054B"/>
    <w:rsid w:val="00580A99"/>
    <w:rsid w:val="0058105C"/>
    <w:rsid w:val="00592C3C"/>
    <w:rsid w:val="00594D90"/>
    <w:rsid w:val="005A3FF1"/>
    <w:rsid w:val="005A7AC3"/>
    <w:rsid w:val="005B1410"/>
    <w:rsid w:val="005B570C"/>
    <w:rsid w:val="005B61C8"/>
    <w:rsid w:val="005B7F29"/>
    <w:rsid w:val="005C7BB6"/>
    <w:rsid w:val="005D0E7D"/>
    <w:rsid w:val="005D3820"/>
    <w:rsid w:val="005D3C56"/>
    <w:rsid w:val="005D731C"/>
    <w:rsid w:val="005E36DA"/>
    <w:rsid w:val="005E725D"/>
    <w:rsid w:val="005E72F6"/>
    <w:rsid w:val="00601717"/>
    <w:rsid w:val="006018F9"/>
    <w:rsid w:val="00607935"/>
    <w:rsid w:val="00607DAF"/>
    <w:rsid w:val="006161D0"/>
    <w:rsid w:val="006247B8"/>
    <w:rsid w:val="00625514"/>
    <w:rsid w:val="00625949"/>
    <w:rsid w:val="00630ADE"/>
    <w:rsid w:val="006351F7"/>
    <w:rsid w:val="00636665"/>
    <w:rsid w:val="0064039E"/>
    <w:rsid w:val="006416DB"/>
    <w:rsid w:val="00641BDB"/>
    <w:rsid w:val="00643F8D"/>
    <w:rsid w:val="0064452A"/>
    <w:rsid w:val="00645093"/>
    <w:rsid w:val="00645C6E"/>
    <w:rsid w:val="00650533"/>
    <w:rsid w:val="00657589"/>
    <w:rsid w:val="0066255D"/>
    <w:rsid w:val="006637CA"/>
    <w:rsid w:val="00667F85"/>
    <w:rsid w:val="00671AB4"/>
    <w:rsid w:val="00674267"/>
    <w:rsid w:val="006759D2"/>
    <w:rsid w:val="006848C7"/>
    <w:rsid w:val="00690889"/>
    <w:rsid w:val="00697B48"/>
    <w:rsid w:val="00697F3B"/>
    <w:rsid w:val="006A08D8"/>
    <w:rsid w:val="006A1C53"/>
    <w:rsid w:val="006A271D"/>
    <w:rsid w:val="006B3713"/>
    <w:rsid w:val="006B6A4D"/>
    <w:rsid w:val="006B6E31"/>
    <w:rsid w:val="006C02BF"/>
    <w:rsid w:val="006C6085"/>
    <w:rsid w:val="006D3AAE"/>
    <w:rsid w:val="006D6126"/>
    <w:rsid w:val="006E022B"/>
    <w:rsid w:val="006E2E74"/>
    <w:rsid w:val="006E6DFD"/>
    <w:rsid w:val="006E7B94"/>
    <w:rsid w:val="006F1BEB"/>
    <w:rsid w:val="006F1CAF"/>
    <w:rsid w:val="006F2C3C"/>
    <w:rsid w:val="006F2C3D"/>
    <w:rsid w:val="006F2EEE"/>
    <w:rsid w:val="006F5C2F"/>
    <w:rsid w:val="006F756B"/>
    <w:rsid w:val="007010B8"/>
    <w:rsid w:val="00705D19"/>
    <w:rsid w:val="00711774"/>
    <w:rsid w:val="0071301A"/>
    <w:rsid w:val="0071788E"/>
    <w:rsid w:val="00722752"/>
    <w:rsid w:val="00725434"/>
    <w:rsid w:val="007308DA"/>
    <w:rsid w:val="00734BCB"/>
    <w:rsid w:val="00734F45"/>
    <w:rsid w:val="00735073"/>
    <w:rsid w:val="00741BF7"/>
    <w:rsid w:val="007520D5"/>
    <w:rsid w:val="00753365"/>
    <w:rsid w:val="00754C3F"/>
    <w:rsid w:val="00756005"/>
    <w:rsid w:val="007700C4"/>
    <w:rsid w:val="00774BB7"/>
    <w:rsid w:val="007760A0"/>
    <w:rsid w:val="007906DF"/>
    <w:rsid w:val="007A1F25"/>
    <w:rsid w:val="007A7F66"/>
    <w:rsid w:val="007B095C"/>
    <w:rsid w:val="007B3AA6"/>
    <w:rsid w:val="007B61A2"/>
    <w:rsid w:val="007C20F8"/>
    <w:rsid w:val="007C7875"/>
    <w:rsid w:val="007D36E1"/>
    <w:rsid w:val="007D3E09"/>
    <w:rsid w:val="007D5D0B"/>
    <w:rsid w:val="007D717E"/>
    <w:rsid w:val="007D7630"/>
    <w:rsid w:val="007E103E"/>
    <w:rsid w:val="007E5A84"/>
    <w:rsid w:val="007E64C7"/>
    <w:rsid w:val="007E6530"/>
    <w:rsid w:val="007E6F61"/>
    <w:rsid w:val="007F4F9E"/>
    <w:rsid w:val="007F5E2D"/>
    <w:rsid w:val="007F6589"/>
    <w:rsid w:val="00802D32"/>
    <w:rsid w:val="0080318B"/>
    <w:rsid w:val="00804D69"/>
    <w:rsid w:val="00806F9A"/>
    <w:rsid w:val="00813716"/>
    <w:rsid w:val="00816FCF"/>
    <w:rsid w:val="00823214"/>
    <w:rsid w:val="00825077"/>
    <w:rsid w:val="0082596A"/>
    <w:rsid w:val="00826178"/>
    <w:rsid w:val="00834DFE"/>
    <w:rsid w:val="00845B85"/>
    <w:rsid w:val="00845DD4"/>
    <w:rsid w:val="0084725C"/>
    <w:rsid w:val="00851B40"/>
    <w:rsid w:val="00852928"/>
    <w:rsid w:val="00853B3F"/>
    <w:rsid w:val="00854AEA"/>
    <w:rsid w:val="008649B4"/>
    <w:rsid w:val="00866EEB"/>
    <w:rsid w:val="0086765A"/>
    <w:rsid w:val="008721D5"/>
    <w:rsid w:val="00872A2B"/>
    <w:rsid w:val="00873942"/>
    <w:rsid w:val="008803FD"/>
    <w:rsid w:val="00884780"/>
    <w:rsid w:val="00886624"/>
    <w:rsid w:val="00887388"/>
    <w:rsid w:val="00893062"/>
    <w:rsid w:val="008935CB"/>
    <w:rsid w:val="008948AA"/>
    <w:rsid w:val="00897AD8"/>
    <w:rsid w:val="00897FB0"/>
    <w:rsid w:val="008A034D"/>
    <w:rsid w:val="008A36F9"/>
    <w:rsid w:val="008A4657"/>
    <w:rsid w:val="008A57B5"/>
    <w:rsid w:val="008A5AAA"/>
    <w:rsid w:val="008A6685"/>
    <w:rsid w:val="008A71DC"/>
    <w:rsid w:val="008B0887"/>
    <w:rsid w:val="008B4673"/>
    <w:rsid w:val="008B64BF"/>
    <w:rsid w:val="008C1107"/>
    <w:rsid w:val="008D0161"/>
    <w:rsid w:val="008D1071"/>
    <w:rsid w:val="008D2140"/>
    <w:rsid w:val="008D3073"/>
    <w:rsid w:val="008D4FC3"/>
    <w:rsid w:val="008D7106"/>
    <w:rsid w:val="008E25B8"/>
    <w:rsid w:val="008E3AE1"/>
    <w:rsid w:val="008E52B3"/>
    <w:rsid w:val="008E548D"/>
    <w:rsid w:val="008E7F5E"/>
    <w:rsid w:val="008F68C8"/>
    <w:rsid w:val="008F7B3B"/>
    <w:rsid w:val="00902947"/>
    <w:rsid w:val="00903DEE"/>
    <w:rsid w:val="00906C32"/>
    <w:rsid w:val="00915086"/>
    <w:rsid w:val="00915F2E"/>
    <w:rsid w:val="00915FA0"/>
    <w:rsid w:val="009220CC"/>
    <w:rsid w:val="0093014E"/>
    <w:rsid w:val="00935775"/>
    <w:rsid w:val="00936450"/>
    <w:rsid w:val="00943084"/>
    <w:rsid w:val="00945AFD"/>
    <w:rsid w:val="00951568"/>
    <w:rsid w:val="00951658"/>
    <w:rsid w:val="00952F65"/>
    <w:rsid w:val="009541D8"/>
    <w:rsid w:val="00954286"/>
    <w:rsid w:val="009562FF"/>
    <w:rsid w:val="0095644B"/>
    <w:rsid w:val="0096332B"/>
    <w:rsid w:val="00976FDB"/>
    <w:rsid w:val="00983640"/>
    <w:rsid w:val="0098771B"/>
    <w:rsid w:val="009919C6"/>
    <w:rsid w:val="00991BB6"/>
    <w:rsid w:val="009940CE"/>
    <w:rsid w:val="009951BE"/>
    <w:rsid w:val="00996A44"/>
    <w:rsid w:val="00996C39"/>
    <w:rsid w:val="009A41AB"/>
    <w:rsid w:val="009B061A"/>
    <w:rsid w:val="009B2161"/>
    <w:rsid w:val="009B3BC6"/>
    <w:rsid w:val="009B52DB"/>
    <w:rsid w:val="009B52EB"/>
    <w:rsid w:val="009B6D4A"/>
    <w:rsid w:val="009B6EC7"/>
    <w:rsid w:val="009C15DF"/>
    <w:rsid w:val="009C1C75"/>
    <w:rsid w:val="009C55A9"/>
    <w:rsid w:val="009D0D4C"/>
    <w:rsid w:val="009D26B7"/>
    <w:rsid w:val="009D576E"/>
    <w:rsid w:val="009D77FA"/>
    <w:rsid w:val="009E3FA7"/>
    <w:rsid w:val="009E7AC2"/>
    <w:rsid w:val="009F023F"/>
    <w:rsid w:val="009F20F9"/>
    <w:rsid w:val="009F26C1"/>
    <w:rsid w:val="009F31F4"/>
    <w:rsid w:val="009F4833"/>
    <w:rsid w:val="009F57D3"/>
    <w:rsid w:val="00A043C6"/>
    <w:rsid w:val="00A06FDA"/>
    <w:rsid w:val="00A1060F"/>
    <w:rsid w:val="00A113B4"/>
    <w:rsid w:val="00A1190C"/>
    <w:rsid w:val="00A11914"/>
    <w:rsid w:val="00A163C1"/>
    <w:rsid w:val="00A22129"/>
    <w:rsid w:val="00A2445C"/>
    <w:rsid w:val="00A2508A"/>
    <w:rsid w:val="00A25598"/>
    <w:rsid w:val="00A27A04"/>
    <w:rsid w:val="00A312EC"/>
    <w:rsid w:val="00A366C6"/>
    <w:rsid w:val="00A411C6"/>
    <w:rsid w:val="00A41ACD"/>
    <w:rsid w:val="00A45E0B"/>
    <w:rsid w:val="00A46A4B"/>
    <w:rsid w:val="00A46B1D"/>
    <w:rsid w:val="00A50DEF"/>
    <w:rsid w:val="00A532D5"/>
    <w:rsid w:val="00A537F6"/>
    <w:rsid w:val="00A56219"/>
    <w:rsid w:val="00A6056F"/>
    <w:rsid w:val="00A61C50"/>
    <w:rsid w:val="00A67167"/>
    <w:rsid w:val="00A72857"/>
    <w:rsid w:val="00A73F56"/>
    <w:rsid w:val="00A77290"/>
    <w:rsid w:val="00A82D87"/>
    <w:rsid w:val="00A84C5A"/>
    <w:rsid w:val="00A873B2"/>
    <w:rsid w:val="00A9002F"/>
    <w:rsid w:val="00A935EB"/>
    <w:rsid w:val="00A96E51"/>
    <w:rsid w:val="00AA1617"/>
    <w:rsid w:val="00AA327F"/>
    <w:rsid w:val="00AA33CB"/>
    <w:rsid w:val="00AA36D9"/>
    <w:rsid w:val="00AA4CC7"/>
    <w:rsid w:val="00AA515F"/>
    <w:rsid w:val="00AA7C69"/>
    <w:rsid w:val="00AB2EED"/>
    <w:rsid w:val="00AC0827"/>
    <w:rsid w:val="00AC086F"/>
    <w:rsid w:val="00AD1432"/>
    <w:rsid w:val="00AD6FB6"/>
    <w:rsid w:val="00AE48D2"/>
    <w:rsid w:val="00AE616D"/>
    <w:rsid w:val="00AE6ECB"/>
    <w:rsid w:val="00AF0207"/>
    <w:rsid w:val="00AF0219"/>
    <w:rsid w:val="00AF1719"/>
    <w:rsid w:val="00AF28E1"/>
    <w:rsid w:val="00AF2A3F"/>
    <w:rsid w:val="00AF53A2"/>
    <w:rsid w:val="00B00F1A"/>
    <w:rsid w:val="00B061C9"/>
    <w:rsid w:val="00B118CD"/>
    <w:rsid w:val="00B11AA1"/>
    <w:rsid w:val="00B13337"/>
    <w:rsid w:val="00B15FE2"/>
    <w:rsid w:val="00B25A8E"/>
    <w:rsid w:val="00B31320"/>
    <w:rsid w:val="00B33CC9"/>
    <w:rsid w:val="00B40568"/>
    <w:rsid w:val="00B43062"/>
    <w:rsid w:val="00B43FB7"/>
    <w:rsid w:val="00B448F8"/>
    <w:rsid w:val="00B46252"/>
    <w:rsid w:val="00B462E2"/>
    <w:rsid w:val="00B463AC"/>
    <w:rsid w:val="00B46AD2"/>
    <w:rsid w:val="00B502EB"/>
    <w:rsid w:val="00B53FE4"/>
    <w:rsid w:val="00B54DFB"/>
    <w:rsid w:val="00B54F07"/>
    <w:rsid w:val="00B6101F"/>
    <w:rsid w:val="00B72C32"/>
    <w:rsid w:val="00B7385A"/>
    <w:rsid w:val="00B744DC"/>
    <w:rsid w:val="00B75B0F"/>
    <w:rsid w:val="00B76DB7"/>
    <w:rsid w:val="00B81496"/>
    <w:rsid w:val="00B846E2"/>
    <w:rsid w:val="00B84810"/>
    <w:rsid w:val="00B86071"/>
    <w:rsid w:val="00B92FCB"/>
    <w:rsid w:val="00B94018"/>
    <w:rsid w:val="00B942F4"/>
    <w:rsid w:val="00B947AF"/>
    <w:rsid w:val="00BA2FF9"/>
    <w:rsid w:val="00BA4ACB"/>
    <w:rsid w:val="00BB013B"/>
    <w:rsid w:val="00BB22F8"/>
    <w:rsid w:val="00BB4CF5"/>
    <w:rsid w:val="00BB50D6"/>
    <w:rsid w:val="00BC1CD8"/>
    <w:rsid w:val="00BC2A67"/>
    <w:rsid w:val="00BC45AB"/>
    <w:rsid w:val="00BC7170"/>
    <w:rsid w:val="00BC76D0"/>
    <w:rsid w:val="00BD03D3"/>
    <w:rsid w:val="00BD0EDD"/>
    <w:rsid w:val="00BE2784"/>
    <w:rsid w:val="00BE4A4B"/>
    <w:rsid w:val="00BE5E2E"/>
    <w:rsid w:val="00BF3F61"/>
    <w:rsid w:val="00BF5958"/>
    <w:rsid w:val="00C00B8C"/>
    <w:rsid w:val="00C01392"/>
    <w:rsid w:val="00C03960"/>
    <w:rsid w:val="00C05A20"/>
    <w:rsid w:val="00C076B6"/>
    <w:rsid w:val="00C11D1A"/>
    <w:rsid w:val="00C213CD"/>
    <w:rsid w:val="00C21EAE"/>
    <w:rsid w:val="00C22333"/>
    <w:rsid w:val="00C238AB"/>
    <w:rsid w:val="00C27A54"/>
    <w:rsid w:val="00C32E6D"/>
    <w:rsid w:val="00C33C1B"/>
    <w:rsid w:val="00C3471A"/>
    <w:rsid w:val="00C44552"/>
    <w:rsid w:val="00C4534C"/>
    <w:rsid w:val="00C51A70"/>
    <w:rsid w:val="00C51DEF"/>
    <w:rsid w:val="00C542DA"/>
    <w:rsid w:val="00C55048"/>
    <w:rsid w:val="00C612DB"/>
    <w:rsid w:val="00C627AB"/>
    <w:rsid w:val="00C62C1D"/>
    <w:rsid w:val="00C64BB5"/>
    <w:rsid w:val="00C64D29"/>
    <w:rsid w:val="00C72AA0"/>
    <w:rsid w:val="00C73F31"/>
    <w:rsid w:val="00C77E46"/>
    <w:rsid w:val="00C80BA7"/>
    <w:rsid w:val="00C82829"/>
    <w:rsid w:val="00C82C7A"/>
    <w:rsid w:val="00C84F97"/>
    <w:rsid w:val="00C90212"/>
    <w:rsid w:val="00C92A88"/>
    <w:rsid w:val="00C94727"/>
    <w:rsid w:val="00C959A1"/>
    <w:rsid w:val="00CA17DB"/>
    <w:rsid w:val="00CA5B4B"/>
    <w:rsid w:val="00CA7367"/>
    <w:rsid w:val="00CC104A"/>
    <w:rsid w:val="00CC19B0"/>
    <w:rsid w:val="00CC4FAB"/>
    <w:rsid w:val="00CC5692"/>
    <w:rsid w:val="00CC5F69"/>
    <w:rsid w:val="00CC61DB"/>
    <w:rsid w:val="00CE3758"/>
    <w:rsid w:val="00CF28E7"/>
    <w:rsid w:val="00CF3348"/>
    <w:rsid w:val="00CF695F"/>
    <w:rsid w:val="00CF763E"/>
    <w:rsid w:val="00D01108"/>
    <w:rsid w:val="00D0266B"/>
    <w:rsid w:val="00D02704"/>
    <w:rsid w:val="00D03EC4"/>
    <w:rsid w:val="00D05834"/>
    <w:rsid w:val="00D06860"/>
    <w:rsid w:val="00D14430"/>
    <w:rsid w:val="00D16A67"/>
    <w:rsid w:val="00D16EAB"/>
    <w:rsid w:val="00D205FE"/>
    <w:rsid w:val="00D265AA"/>
    <w:rsid w:val="00D27E0C"/>
    <w:rsid w:val="00D3108B"/>
    <w:rsid w:val="00D32E21"/>
    <w:rsid w:val="00D34FD2"/>
    <w:rsid w:val="00D4229B"/>
    <w:rsid w:val="00D4321E"/>
    <w:rsid w:val="00D434D2"/>
    <w:rsid w:val="00D4551C"/>
    <w:rsid w:val="00D45A75"/>
    <w:rsid w:val="00D47206"/>
    <w:rsid w:val="00D51398"/>
    <w:rsid w:val="00D54409"/>
    <w:rsid w:val="00D60B89"/>
    <w:rsid w:val="00D623A3"/>
    <w:rsid w:val="00D72269"/>
    <w:rsid w:val="00D75418"/>
    <w:rsid w:val="00D75528"/>
    <w:rsid w:val="00D80C79"/>
    <w:rsid w:val="00D81DA9"/>
    <w:rsid w:val="00D82E46"/>
    <w:rsid w:val="00D84812"/>
    <w:rsid w:val="00D87F54"/>
    <w:rsid w:val="00D90175"/>
    <w:rsid w:val="00D96A55"/>
    <w:rsid w:val="00DA1DF8"/>
    <w:rsid w:val="00DA2647"/>
    <w:rsid w:val="00DA5643"/>
    <w:rsid w:val="00DA7BA2"/>
    <w:rsid w:val="00DB1514"/>
    <w:rsid w:val="00DB1CC5"/>
    <w:rsid w:val="00DB31C5"/>
    <w:rsid w:val="00DB7CD1"/>
    <w:rsid w:val="00DC28ED"/>
    <w:rsid w:val="00DC39C1"/>
    <w:rsid w:val="00DC6242"/>
    <w:rsid w:val="00DC799F"/>
    <w:rsid w:val="00DC7DE7"/>
    <w:rsid w:val="00DD0EEF"/>
    <w:rsid w:val="00DD59B7"/>
    <w:rsid w:val="00DD6278"/>
    <w:rsid w:val="00DE1DC5"/>
    <w:rsid w:val="00DF2243"/>
    <w:rsid w:val="00DF60CF"/>
    <w:rsid w:val="00E0099E"/>
    <w:rsid w:val="00E13F26"/>
    <w:rsid w:val="00E146F5"/>
    <w:rsid w:val="00E2302B"/>
    <w:rsid w:val="00E24463"/>
    <w:rsid w:val="00E25BCE"/>
    <w:rsid w:val="00E26B00"/>
    <w:rsid w:val="00E30A83"/>
    <w:rsid w:val="00E33B40"/>
    <w:rsid w:val="00E35784"/>
    <w:rsid w:val="00E35EE1"/>
    <w:rsid w:val="00E36CB2"/>
    <w:rsid w:val="00E37516"/>
    <w:rsid w:val="00E37CBA"/>
    <w:rsid w:val="00E400C1"/>
    <w:rsid w:val="00E41A3F"/>
    <w:rsid w:val="00E4364C"/>
    <w:rsid w:val="00E53970"/>
    <w:rsid w:val="00E559B3"/>
    <w:rsid w:val="00E56204"/>
    <w:rsid w:val="00E65900"/>
    <w:rsid w:val="00E679D8"/>
    <w:rsid w:val="00E67E9A"/>
    <w:rsid w:val="00E70726"/>
    <w:rsid w:val="00E70810"/>
    <w:rsid w:val="00E72065"/>
    <w:rsid w:val="00E72503"/>
    <w:rsid w:val="00E75663"/>
    <w:rsid w:val="00E75CF8"/>
    <w:rsid w:val="00E766BE"/>
    <w:rsid w:val="00E817CE"/>
    <w:rsid w:val="00E83B7C"/>
    <w:rsid w:val="00E85236"/>
    <w:rsid w:val="00E85FB3"/>
    <w:rsid w:val="00E86A84"/>
    <w:rsid w:val="00E92353"/>
    <w:rsid w:val="00E92ADD"/>
    <w:rsid w:val="00E94AE9"/>
    <w:rsid w:val="00EA4CAC"/>
    <w:rsid w:val="00EB01DD"/>
    <w:rsid w:val="00EB371A"/>
    <w:rsid w:val="00EB72DE"/>
    <w:rsid w:val="00EB78EC"/>
    <w:rsid w:val="00EC3430"/>
    <w:rsid w:val="00EC4485"/>
    <w:rsid w:val="00EC45D5"/>
    <w:rsid w:val="00EC5072"/>
    <w:rsid w:val="00ED3009"/>
    <w:rsid w:val="00ED6C2E"/>
    <w:rsid w:val="00EE31E9"/>
    <w:rsid w:val="00EE48DC"/>
    <w:rsid w:val="00EE4D60"/>
    <w:rsid w:val="00EE6886"/>
    <w:rsid w:val="00EE7F0C"/>
    <w:rsid w:val="00EF0360"/>
    <w:rsid w:val="00EF1296"/>
    <w:rsid w:val="00EF291E"/>
    <w:rsid w:val="00EF3F37"/>
    <w:rsid w:val="00EF64AE"/>
    <w:rsid w:val="00EF739A"/>
    <w:rsid w:val="00F009D7"/>
    <w:rsid w:val="00F051E1"/>
    <w:rsid w:val="00F07989"/>
    <w:rsid w:val="00F136D6"/>
    <w:rsid w:val="00F14FDD"/>
    <w:rsid w:val="00F1580E"/>
    <w:rsid w:val="00F16A9E"/>
    <w:rsid w:val="00F21D72"/>
    <w:rsid w:val="00F21FF0"/>
    <w:rsid w:val="00F30FD0"/>
    <w:rsid w:val="00F37E86"/>
    <w:rsid w:val="00F409CE"/>
    <w:rsid w:val="00F41B78"/>
    <w:rsid w:val="00F439F7"/>
    <w:rsid w:val="00F511A0"/>
    <w:rsid w:val="00F52E8C"/>
    <w:rsid w:val="00F535F0"/>
    <w:rsid w:val="00F56936"/>
    <w:rsid w:val="00F571A8"/>
    <w:rsid w:val="00F60FBB"/>
    <w:rsid w:val="00F61468"/>
    <w:rsid w:val="00F61A8F"/>
    <w:rsid w:val="00F61DC0"/>
    <w:rsid w:val="00F6337F"/>
    <w:rsid w:val="00F63E54"/>
    <w:rsid w:val="00F65AEC"/>
    <w:rsid w:val="00F669BE"/>
    <w:rsid w:val="00F72C73"/>
    <w:rsid w:val="00F75416"/>
    <w:rsid w:val="00F75F11"/>
    <w:rsid w:val="00F76038"/>
    <w:rsid w:val="00F819A0"/>
    <w:rsid w:val="00F83E16"/>
    <w:rsid w:val="00F9229C"/>
    <w:rsid w:val="00F923D6"/>
    <w:rsid w:val="00F933D9"/>
    <w:rsid w:val="00F96589"/>
    <w:rsid w:val="00FA09D2"/>
    <w:rsid w:val="00FA1F83"/>
    <w:rsid w:val="00FA6224"/>
    <w:rsid w:val="00FA7BD9"/>
    <w:rsid w:val="00FB478C"/>
    <w:rsid w:val="00FC0499"/>
    <w:rsid w:val="00FC7136"/>
    <w:rsid w:val="00FC79EB"/>
    <w:rsid w:val="00FC7BC4"/>
    <w:rsid w:val="00FD3263"/>
    <w:rsid w:val="00FD3273"/>
    <w:rsid w:val="00FD3BA5"/>
    <w:rsid w:val="00FD425F"/>
    <w:rsid w:val="00FE0BF6"/>
    <w:rsid w:val="00FE3D16"/>
    <w:rsid w:val="00FE6A50"/>
    <w:rsid w:val="00FE7B10"/>
    <w:rsid w:val="00FF2EBC"/>
    <w:rsid w:val="00FF3B57"/>
    <w:rsid w:val="00FF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BA2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FA09D2"/>
    <w:pPr>
      <w:tabs>
        <w:tab w:val="left" w:pos="3420"/>
      </w:tabs>
    </w:pPr>
    <w:rPr>
      <w:rFonts w:ascii="Arial" w:hAnsi="Arial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53FE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375D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970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3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E53970"/>
    <w:pPr>
      <w:numPr>
        <w:numId w:val="4"/>
      </w:numPr>
      <w:spacing w:after="0" w:line="360" w:lineRule="auto"/>
      <w:ind w:left="245" w:hanging="245"/>
    </w:pPr>
    <w:rPr>
      <w:rFonts w:ascii="Garamond" w:hAnsi="Garamond"/>
      <w:sz w:val="22"/>
      <w:szCs w:val="20"/>
    </w:rPr>
  </w:style>
  <w:style w:type="paragraph" w:customStyle="1" w:styleId="List1">
    <w:name w:val="List 1"/>
    <w:basedOn w:val="Achievement"/>
    <w:rsid w:val="00E53970"/>
  </w:style>
  <w:style w:type="paragraph" w:styleId="BodyText">
    <w:name w:val="Body Text"/>
    <w:basedOn w:val="Normal"/>
    <w:rsid w:val="00E53970"/>
    <w:pPr>
      <w:spacing w:after="120"/>
    </w:pPr>
  </w:style>
  <w:style w:type="paragraph" w:customStyle="1" w:styleId="SectionTitle">
    <w:name w:val="Section Title"/>
    <w:basedOn w:val="Normal"/>
    <w:next w:val="Objective"/>
    <w:rsid w:val="00E53970"/>
    <w:pPr>
      <w:pBdr>
        <w:bottom w:val="single" w:sz="6" w:space="1" w:color="808080"/>
      </w:pBdr>
      <w:spacing w:before="220" w:after="1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E53970"/>
    <w:pPr>
      <w:spacing w:before="60" w:after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sid w:val="00E53970"/>
    <w:rPr>
      <w:color w:val="0000FF"/>
      <w:u w:val="single"/>
    </w:rPr>
  </w:style>
  <w:style w:type="paragraph" w:customStyle="1" w:styleId="DocumentTitle">
    <w:name w:val="Document Title"/>
    <w:basedOn w:val="Normal"/>
    <w:rsid w:val="0020603A"/>
    <w:pPr>
      <w:widowControl w:val="0"/>
      <w:autoSpaceDE w:val="0"/>
      <w:autoSpaceDN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rsid w:val="00E53970"/>
    <w:pPr>
      <w:widowControl w:val="0"/>
      <w:autoSpaceDE w:val="0"/>
      <w:autoSpaceDN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rsid w:val="00E53970"/>
    <w:pPr>
      <w:keepNext/>
      <w:overflowPunct w:val="0"/>
      <w:autoSpaceDE w:val="0"/>
      <w:autoSpaceDN w:val="0"/>
      <w:adjustRightInd w:val="0"/>
      <w:spacing w:before="0" w:after="0"/>
      <w:textAlignment w:val="baseline"/>
      <w:outlineLvl w:val="9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autoRedefine/>
    <w:rsid w:val="00B00F1A"/>
    <w:pPr>
      <w:tabs>
        <w:tab w:val="clear" w:pos="3420"/>
        <w:tab w:val="right" w:pos="10800"/>
      </w:tabs>
    </w:pPr>
    <w:rPr>
      <w:sz w:val="18"/>
    </w:rPr>
  </w:style>
  <w:style w:type="paragraph" w:styleId="Footer">
    <w:name w:val="footer"/>
    <w:basedOn w:val="Normal"/>
    <w:link w:val="FooterChar"/>
    <w:autoRedefine/>
    <w:uiPriority w:val="99"/>
    <w:rsid w:val="003F6C2B"/>
    <w:pPr>
      <w:tabs>
        <w:tab w:val="clear" w:pos="3420"/>
        <w:tab w:val="right" w:pos="10800"/>
      </w:tabs>
      <w:ind w:right="360"/>
    </w:pPr>
    <w:rPr>
      <w:sz w:val="20"/>
      <w:szCs w:val="20"/>
    </w:rPr>
  </w:style>
  <w:style w:type="character" w:styleId="PageNumber">
    <w:name w:val="page number"/>
    <w:basedOn w:val="DefaultParagraphFont"/>
    <w:rsid w:val="00AE48D2"/>
  </w:style>
  <w:style w:type="paragraph" w:customStyle="1" w:styleId="listLevel02">
    <w:name w:val="listLevel02"/>
    <w:basedOn w:val="Normal"/>
    <w:rsid w:val="002E0A45"/>
    <w:pPr>
      <w:numPr>
        <w:numId w:val="8"/>
      </w:numPr>
      <w:jc w:val="both"/>
    </w:pPr>
    <w:rPr>
      <w:rFonts w:ascii="Garamond" w:eastAsia="MS Mincho" w:hAnsi="Garamond"/>
      <w:sz w:val="22"/>
      <w:szCs w:val="20"/>
    </w:rPr>
  </w:style>
  <w:style w:type="paragraph" w:customStyle="1" w:styleId="Name">
    <w:name w:val="Name"/>
    <w:basedOn w:val="Normal"/>
    <w:autoRedefine/>
    <w:rsid w:val="0020603A"/>
    <w:pPr>
      <w:spacing w:before="120"/>
      <w:jc w:val="center"/>
    </w:pPr>
    <w:rPr>
      <w:rFonts w:ascii="Garamond" w:hAnsi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autoRedefine/>
    <w:rsid w:val="00395693"/>
    <w:pPr>
      <w:spacing w:before="120" w:after="120" w:line="240" w:lineRule="atLeast"/>
    </w:pPr>
    <w:rPr>
      <w:rFonts w:eastAsia="MS Gothic"/>
      <w:b/>
      <w:bCs/>
      <w:szCs w:val="20"/>
    </w:rPr>
  </w:style>
  <w:style w:type="paragraph" w:customStyle="1" w:styleId="TableText">
    <w:name w:val="Table Text"/>
    <w:basedOn w:val="Normal"/>
    <w:autoRedefine/>
    <w:rsid w:val="00AA1617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autoRedefine/>
    <w:rsid w:val="008A034D"/>
    <w:pPr>
      <w:spacing w:line="240" w:lineRule="atLeast"/>
      <w:jc w:val="both"/>
    </w:pPr>
    <w:rPr>
      <w:rFonts w:ascii="Tahoma" w:hAnsi="Tahoma" w:cs="Tahoma"/>
    </w:rPr>
  </w:style>
  <w:style w:type="paragraph" w:customStyle="1" w:styleId="NoteText">
    <w:name w:val="Note Text"/>
    <w:basedOn w:val="Normal"/>
    <w:autoRedefine/>
    <w:rsid w:val="00B43FB7"/>
    <w:pPr>
      <w:spacing w:line="240" w:lineRule="atLeast"/>
    </w:pPr>
    <w:rPr>
      <w:rFonts w:cs="Arial"/>
      <w:b/>
      <w:i/>
      <w:color w:val="666699"/>
      <w:sz w:val="16"/>
      <w:szCs w:val="16"/>
    </w:rPr>
  </w:style>
  <w:style w:type="paragraph" w:customStyle="1" w:styleId="SkillItem">
    <w:name w:val="Skill Item"/>
    <w:basedOn w:val="Normal"/>
    <w:autoRedefine/>
    <w:rsid w:val="00F30FD0"/>
    <w:rPr>
      <w:rFonts w:cs="Arial"/>
      <w:b/>
      <w:i/>
      <w:sz w:val="16"/>
      <w:szCs w:val="16"/>
    </w:rPr>
  </w:style>
  <w:style w:type="paragraph" w:customStyle="1" w:styleId="DuLieuBang">
    <w:name w:val="DuLieuBang"/>
    <w:basedOn w:val="Normal"/>
    <w:rsid w:val="00051EF2"/>
    <w:pPr>
      <w:tabs>
        <w:tab w:val="clear" w:pos="3420"/>
      </w:tabs>
      <w:spacing w:before="60" w:after="60"/>
      <w:ind w:left="113"/>
      <w:jc w:val="both"/>
    </w:pPr>
    <w:rPr>
      <w:rFonts w:ascii="Times New Roman" w:hAnsi="Times New Roman"/>
      <w:sz w:val="26"/>
    </w:rPr>
  </w:style>
  <w:style w:type="paragraph" w:customStyle="1" w:styleId="Centered">
    <w:name w:val="Centered"/>
    <w:basedOn w:val="TableText"/>
    <w:rsid w:val="00951658"/>
    <w:pPr>
      <w:jc w:val="center"/>
    </w:pPr>
  </w:style>
  <w:style w:type="paragraph" w:customStyle="1" w:styleId="StyleTableHeader12pt">
    <w:name w:val="Style Table Header + 12 pt"/>
    <w:basedOn w:val="TableHeader"/>
    <w:autoRedefine/>
    <w:rsid w:val="00697B48"/>
  </w:style>
  <w:style w:type="character" w:styleId="FollowedHyperlink">
    <w:name w:val="FollowedHyperlink"/>
    <w:rsid w:val="002F49E8"/>
    <w:rPr>
      <w:color w:val="800080"/>
      <w:u w:val="single"/>
    </w:rPr>
  </w:style>
  <w:style w:type="paragraph" w:styleId="ListBullet">
    <w:name w:val="List Bullet"/>
    <w:basedOn w:val="Normal"/>
    <w:rsid w:val="00FA09D2"/>
    <w:pPr>
      <w:numPr>
        <w:numId w:val="13"/>
      </w:numPr>
    </w:pPr>
  </w:style>
  <w:style w:type="paragraph" w:customStyle="1" w:styleId="Bullet1">
    <w:name w:val="Bullet1"/>
    <w:basedOn w:val="Normal"/>
    <w:next w:val="Normal"/>
    <w:link w:val="Bullet1Char"/>
    <w:autoRedefine/>
    <w:rsid w:val="00C21EAE"/>
    <w:pPr>
      <w:numPr>
        <w:numId w:val="14"/>
      </w:numPr>
      <w:spacing w:line="240" w:lineRule="atLeast"/>
      <w:jc w:val="both"/>
    </w:pPr>
    <w:rPr>
      <w:sz w:val="16"/>
      <w:szCs w:val="16"/>
      <w:lang w:eastAsia="ja-JP"/>
    </w:rPr>
  </w:style>
  <w:style w:type="character" w:customStyle="1" w:styleId="Bullet1Char">
    <w:name w:val="Bullet1 Char"/>
    <w:link w:val="Bullet1"/>
    <w:rsid w:val="00C21EAE"/>
    <w:rPr>
      <w:rFonts w:ascii="Arial" w:hAnsi="Arial"/>
      <w:sz w:val="16"/>
      <w:szCs w:val="16"/>
      <w:lang w:val="en-US" w:eastAsia="ja-JP" w:bidi="ar-SA"/>
    </w:rPr>
  </w:style>
  <w:style w:type="paragraph" w:styleId="BalloonText">
    <w:name w:val="Balloon Text"/>
    <w:basedOn w:val="Normal"/>
    <w:link w:val="BalloonTextChar"/>
    <w:rsid w:val="00FC71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7136"/>
    <w:rPr>
      <w:rFonts w:ascii="Tahoma" w:hAnsi="Tahoma" w:cs="Tahoma"/>
      <w:sz w:val="16"/>
      <w:szCs w:val="16"/>
      <w:lang w:val="en-US" w:eastAsia="en-US"/>
    </w:rPr>
  </w:style>
  <w:style w:type="paragraph" w:customStyle="1" w:styleId="BasicParagraph">
    <w:name w:val="[Basic Paragraph]"/>
    <w:basedOn w:val="Normal"/>
    <w:rsid w:val="00D47206"/>
    <w:pPr>
      <w:tabs>
        <w:tab w:val="clear" w:pos="3420"/>
      </w:tabs>
      <w:autoSpaceDE w:val="0"/>
      <w:autoSpaceDN w:val="0"/>
      <w:adjustRightInd w:val="0"/>
      <w:spacing w:line="288" w:lineRule="auto"/>
    </w:pPr>
    <w:rPr>
      <w:rFonts w:ascii="Times New Roman" w:eastAsia="Calibri" w:hAnsi="Times New Roman"/>
      <w:color w:val="000000"/>
      <w:lang w:val="en-GB"/>
    </w:rPr>
  </w:style>
  <w:style w:type="paragraph" w:customStyle="1" w:styleId="Default">
    <w:name w:val="Default"/>
    <w:rsid w:val="00D4720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MY" w:eastAsia="en-US"/>
    </w:rPr>
  </w:style>
  <w:style w:type="character" w:customStyle="1" w:styleId="Heading3Char">
    <w:name w:val="Heading 3 Char"/>
    <w:link w:val="Heading3"/>
    <w:rsid w:val="00B53FE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jlqj4b">
    <w:name w:val="jlqj4b"/>
    <w:basedOn w:val="DefaultParagraphFont"/>
    <w:rsid w:val="003538D1"/>
  </w:style>
  <w:style w:type="character" w:customStyle="1" w:styleId="FooterChar">
    <w:name w:val="Footer Char"/>
    <w:basedOn w:val="DefaultParagraphFont"/>
    <w:link w:val="Footer"/>
    <w:uiPriority w:val="99"/>
    <w:rsid w:val="00A46B1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20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367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VSII</Company>
  <LinksUpToDate>false</LinksUpToDate>
  <CharactersWithSpaces>3352</CharactersWithSpaces>
  <SharedDoc>false</SharedDoc>
  <HLinks>
    <vt:vector size="12" baseType="variant">
      <vt:variant>
        <vt:i4>3866735</vt:i4>
      </vt:variant>
      <vt:variant>
        <vt:i4>3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  <vt:variant>
        <vt:i4>3866735</vt:i4>
      </vt:variant>
      <vt:variant>
        <vt:i4>0</vt:i4>
      </vt:variant>
      <vt:variant>
        <vt:i4>0</vt:i4>
      </vt:variant>
      <vt:variant>
        <vt:i4>5</vt:i4>
      </vt:variant>
      <vt:variant>
        <vt:lpwstr>https://www.interiorsfurniture.com/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phuongtm</dc:creator>
  <cp:keywords/>
  <cp:lastModifiedBy>NGO HUY</cp:lastModifiedBy>
  <cp:revision>83</cp:revision>
  <cp:lastPrinted>2005-09-21T08:15:00Z</cp:lastPrinted>
  <dcterms:created xsi:type="dcterms:W3CDTF">2020-05-11T08:47:00Z</dcterms:created>
  <dcterms:modified xsi:type="dcterms:W3CDTF">2021-03-07T10:04:00Z</dcterms:modified>
</cp:coreProperties>
</file>